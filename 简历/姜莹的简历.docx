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F63229" w:rsidRPr="007D67ED" w14:paraId="35D3A379" w14:textId="77777777" w:rsidTr="00512E60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4C9A2510" w14:textId="77777777" w:rsidR="00F63229" w:rsidRPr="00475A47" w:rsidRDefault="00F63229" w:rsidP="00512E60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508CA3FD" w14:textId="77777777" w:rsidR="00F63229" w:rsidRPr="00475A47" w:rsidRDefault="00F63229" w:rsidP="00512E60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14:paraId="3E7BFE32" w14:textId="77777777" w:rsidR="00F63229" w:rsidRPr="00475A47" w:rsidRDefault="00F63229" w:rsidP="00512E60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C24EE0" w:rsidRPr="007D67ED" w14:paraId="6BF23A16" w14:textId="77777777" w:rsidTr="00512E60">
        <w:trPr>
          <w:gridAfter w:val="1"/>
          <w:wAfter w:w="4111" w:type="dxa"/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3333499" w14:textId="77777777" w:rsidR="00C24EE0" w:rsidRPr="00475A47" w:rsidRDefault="00C24EE0" w:rsidP="00512E60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5D07B212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0B474511" w14:textId="77777777" w:rsidR="00C24EE0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菱菱邦app</w:t>
            </w:r>
          </w:p>
          <w:p w14:paraId="48315F90" w14:textId="6B859081" w:rsidR="00C24EE0" w:rsidRPr="00CB08F1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后台系统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（厂商后台、经销商后台、菱菱邦运营后台）</w:t>
            </w:r>
          </w:p>
          <w:p w14:paraId="292BEE9B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F71C278" w14:textId="0CA73D46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与各需求方沟通、需求整合与分析、竞品分析、原型绘制、交互设计、开发进度跟踪、数据分析、产品迭代等。</w:t>
            </w:r>
          </w:p>
          <w:p w14:paraId="06E665E6" w14:textId="24742A7F" w:rsidR="00401919" w:rsidRPr="006968EC" w:rsidRDefault="00401919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内部（产品内部、跨部门）交流、与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厂家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沟通，</w:t>
            </w:r>
            <w:r w:rsidR="00D91B2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头脑风暴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，明确年度、季度目标。</w:t>
            </w:r>
          </w:p>
          <w:p w14:paraId="2F12866E" w14:textId="77777777" w:rsidR="00B169DD" w:rsidRDefault="00B169DD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73C47E71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433B6D3" w14:textId="77777777" w:rsidR="00C24EE0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</w:t>
            </w:r>
          </w:p>
          <w:p w14:paraId="5EF9AD91" w14:textId="77777777" w:rsidR="00C24EE0" w:rsidRPr="00CB08F1" w:rsidRDefault="00C24EE0" w:rsidP="00512E60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网约车平台（app、微信）</w:t>
            </w:r>
          </w:p>
          <w:p w14:paraId="2B84899D" w14:textId="77777777" w:rsidR="00C24EE0" w:rsidRDefault="00C24EE0" w:rsidP="00512E60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16A02221" w14:textId="77777777" w:rsidR="00C24EE0" w:rsidRPr="00776932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独立完成由0到1的产品设计，不断迭代；</w:t>
            </w:r>
          </w:p>
          <w:p w14:paraId="184A1A84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用户调研、需求分析、竞品分析、原型绘制、交互设计、开发进度跟踪、测试、产品上线计划的制定与推进、市场推广与运营、数据分析、产品迭代等；</w:t>
            </w:r>
          </w:p>
          <w:p w14:paraId="6DE7FB37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先进硬件产品引进与研究，为公司未来发展储备资源；</w:t>
            </w:r>
          </w:p>
          <w:p w14:paraId="0FF4CF72" w14:textId="77777777" w:rsidR="00C24EE0" w:rsidRDefault="00C24EE0" w:rsidP="00512E60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经常与技术、用户、领导进行沟通，分享市场发展动态，明确短期、长期发展方向及目标。</w:t>
            </w:r>
          </w:p>
          <w:p w14:paraId="245F1BE0" w14:textId="77777777" w:rsidR="000839D6" w:rsidRDefault="000839D6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43D4C230" w14:textId="77777777" w:rsidR="000839D6" w:rsidRDefault="000839D6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779D4ED5" w14:textId="6FBD14D2" w:rsidR="000839D6" w:rsidRPr="000839D6" w:rsidRDefault="000839D6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  <w:tr w:rsidR="00C24EE0" w:rsidRPr="007D67ED" w14:paraId="6D05DDED" w14:textId="77777777" w:rsidTr="00DA5DCA">
        <w:trPr>
          <w:gridAfter w:val="1"/>
          <w:wAfter w:w="4111" w:type="dxa"/>
          <w:trHeight w:hRule="exact" w:val="443"/>
        </w:trPr>
        <w:tc>
          <w:tcPr>
            <w:tcW w:w="305" w:type="dxa"/>
            <w:shd w:val="clear" w:color="auto" w:fill="FFFFFF" w:themeFill="background1"/>
          </w:tcPr>
          <w:p w14:paraId="5AAF7109" w14:textId="77777777" w:rsidR="00C24EE0" w:rsidRPr="00F63229" w:rsidRDefault="00C24EE0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14:paraId="17905132" w14:textId="77777777" w:rsidR="00C24EE0" w:rsidRPr="00475A47" w:rsidRDefault="00C24EE0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</w:tr>
      <w:tr w:rsidR="00C24EE0" w:rsidRPr="007D67ED" w14:paraId="000E25AC" w14:textId="77777777" w:rsidTr="00D42BDB">
        <w:trPr>
          <w:gridAfter w:val="1"/>
          <w:wAfter w:w="4111" w:type="dxa"/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151FCA61" w14:textId="77777777" w:rsidR="00C24EE0" w:rsidRPr="00475A47" w:rsidRDefault="00C24EE0" w:rsidP="00D42BD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14:paraId="5E2CFF25" w14:textId="2431A9D3" w:rsidR="00C24EE0" w:rsidRPr="00776932" w:rsidRDefault="00C24EE0" w:rsidP="00D42BD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深圳四方精创资讯股份有限公司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100-500</w:t>
            </w:r>
            <w:r w:rsidRPr="0077693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7F451E75" w14:textId="4A9F1100" w:rsidR="00C24EE0" w:rsidRPr="00B01B29" w:rsidRDefault="00C24EE0" w:rsidP="00CB08F1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</w:pP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COBOL软件开发工程师                              2013.12~2015.07</w:t>
            </w:r>
          </w:p>
          <w:p w14:paraId="19AE5D8D" w14:textId="7BF1E15C" w:rsidR="00C24EE0" w:rsidRDefault="00C24EE0" w:rsidP="00CB08F1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外派</w:t>
            </w:r>
            <w:r w:rsidRP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59F3E3B5" w14:textId="30258070" w:rsidR="00C24EE0" w:rsidRDefault="00C24EE0" w:rsidP="0086407C">
            <w:pPr>
              <w:pStyle w:val="a9"/>
              <w:numPr>
                <w:ilvl w:val="0"/>
                <w:numId w:val="11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 xml:space="preserve">中国银行信息中心 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核心项目组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（北京 海淀）</w:t>
            </w:r>
          </w:p>
          <w:p w14:paraId="418AE27C" w14:textId="77777777" w:rsidR="00C24EE0" w:rsidRDefault="00C24EE0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081F7C60" w14:textId="131AAB1A" w:rsidR="00C24EE0" w:rsidRDefault="00C24EE0" w:rsidP="006968EC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软件开发工程师：</w:t>
            </w:r>
          </w:p>
          <w:p w14:paraId="0122CCC1" w14:textId="6CF25C97" w:rsidR="00C24EE0" w:rsidRDefault="00C24EE0" w:rsidP="00C76384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需求分析，编写总体设计说明书、详细设计说明书，程序实现，单元测试、组装测试案例编写、测试，功能测试支持，解决问题单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0E2239DB" w14:textId="12370074" w:rsidR="00C24EE0" w:rsidRDefault="00C24EE0" w:rsidP="00C76384">
            <w:pPr>
              <w:pStyle w:val="a9"/>
              <w:numPr>
                <w:ilvl w:val="0"/>
                <w:numId w:val="9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带新入职员工，快速熟悉工作环境，进入工作状态。</w:t>
            </w:r>
          </w:p>
          <w:p w14:paraId="1F148A5E" w14:textId="653D4236" w:rsidR="00C24EE0" w:rsidRDefault="00C24EE0" w:rsidP="006968EC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项目经理助理：</w:t>
            </w:r>
          </w:p>
          <w:p w14:paraId="7A22090D" w14:textId="2C5E86EA" w:rsidR="00C24EE0" w:rsidRDefault="000E185C" w:rsidP="00C76384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风控：</w:t>
            </w:r>
            <w:r w:rsidR="00C24EE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针对某项目，与各部门、各团队项目负责人沟通，严格把控项目进度、预估风险；</w:t>
            </w:r>
          </w:p>
          <w:p w14:paraId="6911CBBF" w14:textId="526C3191" w:rsidR="00C24EE0" w:rsidRDefault="00C24EE0" w:rsidP="00C76384">
            <w:pPr>
              <w:pStyle w:val="a9"/>
              <w:numPr>
                <w:ilvl w:val="0"/>
                <w:numId w:val="10"/>
              </w:numPr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hanging="28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数据</w:t>
            </w:r>
            <w:r w:rsid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分析</w:t>
            </w:r>
            <w:r w:rsidR="000E185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能够及时发现问题并主动与产品负责人联系，尽早了解问题发生原因并协助解决问题。</w:t>
            </w:r>
          </w:p>
          <w:p w14:paraId="6E3A5708" w14:textId="77777777" w:rsidR="000839D6" w:rsidRPr="00C76384" w:rsidRDefault="000839D6" w:rsidP="000839D6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881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4D857CB2" w14:textId="56AED48D" w:rsidR="00C24EE0" w:rsidRPr="000839D6" w:rsidRDefault="00C24EE0" w:rsidP="000839D6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 w:rsidRPr="000839D6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网新新思软件技术有限公司沈阳分公司</w:t>
            </w:r>
            <w:r w:rsidRPr="000839D6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(500-1000人)</w:t>
            </w:r>
          </w:p>
          <w:p w14:paraId="150D86D1" w14:textId="047CBD7E" w:rsidR="00C24EE0" w:rsidRPr="00B01B29" w:rsidRDefault="00C24EE0" w:rsidP="00A938E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firstLine="0"/>
              <w:rPr>
                <w:rFonts w:ascii="微软雅黑" w:eastAsia="微软雅黑" w:hAnsi="微软雅黑"/>
                <w:i/>
                <w:color w:val="7F7F7F" w:themeColor="text1" w:themeTint="80"/>
                <w:sz w:val="18"/>
                <w:szCs w:val="18"/>
              </w:rPr>
            </w:pPr>
            <w:r w:rsidRPr="00B01B29">
              <w:rPr>
                <w:rFonts w:ascii="微软雅黑" w:eastAsia="微软雅黑" w:hAnsi="微软雅黑" w:hint="eastAsia"/>
                <w:i/>
                <w:color w:val="7F7F7F" w:themeColor="text1" w:themeTint="80"/>
                <w:sz w:val="18"/>
                <w:szCs w:val="18"/>
              </w:rPr>
              <w:t>COBOL软件开发工程师                              2013.07~2013.12</w:t>
            </w:r>
          </w:p>
          <w:p w14:paraId="41DE04F9" w14:textId="56F1F181" w:rsidR="00C24EE0" w:rsidRPr="00F440F3" w:rsidRDefault="00C24EE0" w:rsidP="00F440F3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3" w:rightChars="73" w:right="175" w:firstLineChars="0" w:hanging="173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440F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负责业务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：</w:t>
            </w:r>
          </w:p>
          <w:p w14:paraId="6072B06A" w14:textId="76D31372" w:rsidR="00C24EE0" w:rsidRPr="0086407C" w:rsidRDefault="00C24EE0" w:rsidP="0086407C">
            <w:pPr>
              <w:pStyle w:val="a9"/>
              <w:numPr>
                <w:ilvl w:val="0"/>
                <w:numId w:val="7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对日银行业务</w:t>
            </w:r>
          </w:p>
          <w:p w14:paraId="64F79374" w14:textId="77777777" w:rsidR="00C24EE0" w:rsidRDefault="00C24EE0" w:rsidP="00A938EC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48F1E557" w14:textId="29C3BD55" w:rsidR="00C24EE0" w:rsidRPr="00F440F3" w:rsidRDefault="00C24EE0" w:rsidP="00F440F3">
            <w:pPr>
              <w:pStyle w:val="a9"/>
              <w:numPr>
                <w:ilvl w:val="0"/>
                <w:numId w:val="6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独立阅读日文详细设计说明书、完成程序实现、编写测试案例、测试、各阶段编写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Checklist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并且与团队成员相互Review等</w:t>
            </w:r>
            <w:r w:rsidRPr="00F440F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</w:tc>
      </w:tr>
      <w:tr w:rsidR="00B829DA" w:rsidRPr="007D67ED" w14:paraId="64CEFDC8" w14:textId="77777777" w:rsidTr="008858D5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14:paraId="39C7E784" w14:textId="521237F0" w:rsidR="00B829DA" w:rsidRPr="00936197" w:rsidRDefault="00B829DA" w:rsidP="001A729C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10773" w:type="dxa"/>
            <w:gridSpan w:val="2"/>
            <w:shd w:val="clear" w:color="auto" w:fill="FFFFFF" w:themeFill="background1"/>
          </w:tcPr>
          <w:p w14:paraId="450976FD" w14:textId="77777777" w:rsidR="00B829DA" w:rsidRDefault="00B829DA" w:rsidP="001A729C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5AFCB0A9" w14:textId="39DD236B" w:rsidR="00B829DA" w:rsidRPr="001A22AD" w:rsidRDefault="00664AA1" w:rsidP="001A22A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Style w:val="af"/>
                <w:rFonts w:ascii="微软雅黑" w:eastAsia="微软雅黑" w:hAnsi="微软雅黑"/>
                <w:b/>
                <w:i w:val="0"/>
                <w:iCs w:val="0"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菱菱邦 APP</w:t>
            </w:r>
            <w:r w:rsidR="00B829DA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F65662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="00B829DA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2B1221F5" w14:textId="4BE65CB3" w:rsidR="00B829DA" w:rsidRDefault="00C43381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</w:t>
            </w:r>
            <w:r w:rsidR="00EC34A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描述：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菱菱邦是一款为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“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上汽通用五菱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”车主</w:t>
            </w:r>
            <w:r w:rsidR="005010C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量身打造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1F477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垂直社交类APP</w:t>
            </w:r>
            <w:r w:rsidR="002878F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为用户</w:t>
            </w:r>
            <w:r w:rsidR="009528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提供购车</w:t>
            </w:r>
            <w:r w:rsidR="0002594F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、用车、养车、换车等</w:t>
            </w:r>
            <w:r w:rsidR="009528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环节贴心服务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CB08F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让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与其他用户、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经销商、厂商沟通</w:t>
            </w:r>
            <w:r w:rsid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距离。</w:t>
            </w:r>
          </w:p>
          <w:p w14:paraId="59965108" w14:textId="3B32C4E8" w:rsidR="00CF755B" w:rsidRPr="00CF755B" w:rsidRDefault="00CB08F1" w:rsidP="00F00734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7CF1A313" w14:textId="6F7E6476" w:rsidR="00F00734" w:rsidRDefault="00CF755B" w:rsidP="00F00734">
            <w:pPr>
              <w:pStyle w:val="a9"/>
              <w:tabs>
                <w:tab w:val="center" w:pos="880"/>
              </w:tabs>
              <w:spacing w:after="120"/>
              <w:ind w:left="480" w:rightChars="73" w:right="175" w:firstLineChars="0" w:firstLine="0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官方商城：</w:t>
            </w:r>
            <w:r w:rsidR="00222C6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在线提交购车意向单</w:t>
            </w:r>
            <w:r w:rsidR="00DD172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，锁定购车优惠</w:t>
            </w:r>
            <w:r w:rsidR="00854DF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的模块</w:t>
            </w:r>
            <w:r w:rsidR="00CD72C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854DF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设计最清晰简便的流程完成</w:t>
            </w:r>
            <w:r w:rsidR="00222C6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854DF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下订，提高用户体验。</w:t>
            </w:r>
            <w:r w:rsidR="00222C6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上线后，</w:t>
            </w:r>
            <w:r w:rsidR="00854DF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购车意向订单30天突破1500单，购车订单突破1000单。</w:t>
            </w:r>
          </w:p>
          <w:p w14:paraId="63E826B2" w14:textId="77777777" w:rsidR="00F00734" w:rsidRDefault="00F13987" w:rsidP="00F00734">
            <w:pPr>
              <w:pStyle w:val="a9"/>
              <w:numPr>
                <w:ilvl w:val="0"/>
                <w:numId w:val="12"/>
              </w:numPr>
              <w:tabs>
                <w:tab w:val="center" w:pos="880"/>
              </w:tabs>
              <w:spacing w:after="120"/>
              <w:ind w:rightChars="73" w:right="175" w:firstLineChars="0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对于用户，随时随地抢购车优惠券</w:t>
            </w:r>
            <w:r w:rsidR="00CD72C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线下</w:t>
            </w:r>
            <w:r w:rsidR="0039480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真实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体验；</w:t>
            </w:r>
          </w:p>
          <w:p w14:paraId="0B148C97" w14:textId="77777777" w:rsidR="00F00734" w:rsidRDefault="00F13987" w:rsidP="00F00734">
            <w:pPr>
              <w:pStyle w:val="a9"/>
              <w:numPr>
                <w:ilvl w:val="0"/>
                <w:numId w:val="12"/>
              </w:numPr>
              <w:tabs>
                <w:tab w:val="center" w:pos="880"/>
              </w:tabs>
              <w:spacing w:after="120"/>
              <w:ind w:rightChars="73" w:right="175" w:firstLineChars="0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对于经销商，</w:t>
            </w:r>
            <w:r w:rsidR="00B0513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增加销售渠道，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B0513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资源分类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管理</w:t>
            </w:r>
            <w:r w:rsidR="00B0513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、精准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服务</w:t>
            </w:r>
            <w:r w:rsidR="00B0513A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3E592152" w14:textId="2E6244CA" w:rsidR="00CF755B" w:rsidRPr="003014E6" w:rsidRDefault="00B0513A" w:rsidP="00F00734">
            <w:pPr>
              <w:pStyle w:val="a9"/>
              <w:numPr>
                <w:ilvl w:val="0"/>
                <w:numId w:val="12"/>
              </w:numPr>
              <w:tabs>
                <w:tab w:val="center" w:pos="880"/>
              </w:tabs>
              <w:spacing w:after="120"/>
              <w:ind w:rightChars="73" w:right="175" w:firstLineChars="0"/>
              <w:contextualSpacing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对于厂家，</w:t>
            </w:r>
            <w:r w:rsidR="0039480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官方活动统一管理，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提供更便捷的</w:t>
            </w:r>
            <w:r w:rsidR="0039480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购车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服务平台，拉近用户与经销商距离。</w:t>
            </w:r>
            <w:r w:rsidRPr="003014E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29FE5045" w14:textId="410FC853" w:rsidR="00397706" w:rsidRPr="00916A59" w:rsidRDefault="00350D48" w:rsidP="00F00734">
            <w:pPr>
              <w:pStyle w:val="a9"/>
              <w:tabs>
                <w:tab w:val="center" w:pos="880"/>
              </w:tabs>
              <w:spacing w:beforeLines="30" w:before="97" w:after="163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金牌技师：</w:t>
            </w:r>
            <w:r w:rsidR="0073183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是一个在线问答版块，用户</w:t>
            </w:r>
            <w:r w:rsidR="00D760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使用车辆产生的任何疑问都可在线</w:t>
            </w:r>
            <w:r w:rsidR="0073183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提问，</w:t>
            </w:r>
            <w:r w:rsidR="00D760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由</w:t>
            </w:r>
            <w:r w:rsidR="00187E9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专业技师</w:t>
            </w:r>
            <w:r w:rsidR="00D7600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进行</w:t>
            </w:r>
            <w:r w:rsidR="0073183E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回答</w:t>
            </w:r>
            <w:r w:rsidR="00187E9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在此版块中，</w:t>
            </w:r>
            <w:r w:rsidR="008D2FE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技师</w:t>
            </w:r>
            <w:r w:rsidR="00E719A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可快速查看自己待回复的问题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，提高技师工作效率</w:t>
            </w:r>
            <w:r w:rsidR="00E719A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；时间长没有响应的问题，悬赏回答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，提高响应率</w:t>
            </w:r>
            <w:r w:rsidR="00E719AB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系统</w:t>
            </w:r>
            <w:r w:rsidR="00397706" w:rsidRPr="00916A5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根据用户画像推荐问题</w:t>
            </w:r>
            <w:r w:rsidR="001E6C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</w:t>
            </w:r>
            <w:r w:rsidR="00115A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提问时，</w:t>
            </w:r>
            <w:r w:rsidR="001E6C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根据输入关键字联想出</w:t>
            </w:r>
            <w:r w:rsidR="00115AF5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已回复的问题库，</w:t>
            </w:r>
            <w:r w:rsidR="00433E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用户可以直接找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到</w:t>
            </w:r>
            <w:bookmarkStart w:id="0" w:name="_GoBack"/>
            <w:bookmarkEnd w:id="0"/>
            <w:r w:rsidR="00433EE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他人问过的问题</w:t>
            </w:r>
            <w:r w:rsidR="009F54F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答案</w:t>
            </w:r>
            <w:r w:rsidR="0054630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384B46"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让车主更快解决问题；</w:t>
            </w:r>
            <w:r w:rsidR="008867F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用户提问被采纳可将提问消耗的金币返还，提高采纳率，被用户采纳可以获得奖励，</w:t>
            </w:r>
            <w:r w:rsidR="008867FC"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技师参与度更高，</w:t>
            </w:r>
            <w:r w:rsidR="009F54F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在1个月左右的时间，活跃技师由100多名增长到500</w:t>
            </w:r>
            <w:r w:rsidR="001E6C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多名，</w:t>
            </w:r>
            <w:r w:rsidR="009F54F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回复响应时间缩短、响应率提升。</w:t>
            </w:r>
          </w:p>
          <w:p w14:paraId="0E7B0E83" w14:textId="629D8FB1" w:rsidR="00B169DD" w:rsidRDefault="00034DEE" w:rsidP="00F00734">
            <w:pPr>
              <w:pStyle w:val="a9"/>
              <w:tabs>
                <w:tab w:val="center" w:pos="880"/>
              </w:tabs>
              <w:spacing w:beforeLines="30" w:before="97" w:after="163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优化体验</w:t>
            </w:r>
            <w:r w:rsidR="00187E95"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调整用户、技师的奖励机制</w:t>
            </w:r>
            <w:r w:rsidRP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384B46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</w:t>
            </w:r>
          </w:p>
          <w:p w14:paraId="42F63A67" w14:textId="2A548A03" w:rsidR="0090245D" w:rsidRDefault="0090245D" w:rsidP="00350D48">
            <w:pPr>
              <w:pStyle w:val="a9"/>
              <w:tabs>
                <w:tab w:val="center" w:pos="880"/>
              </w:tabs>
              <w:spacing w:beforeLines="30" w:before="97" w:after="163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会员体系：会员身份及等级，获得不同权益，增强荣誉感；获得不同激励，增强粘性；</w:t>
            </w:r>
          </w:p>
          <w:p w14:paraId="7C1AD41E" w14:textId="7E2526FE" w:rsidR="00CD72C2" w:rsidRPr="00DD0038" w:rsidRDefault="00CD72C2" w:rsidP="00350D48">
            <w:pPr>
              <w:pStyle w:val="a9"/>
              <w:tabs>
                <w:tab w:val="center" w:pos="880"/>
              </w:tabs>
              <w:spacing w:beforeLines="30" w:before="97" w:after="163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老带新：五菱车主根据自身真实用车感受推荐给新人购车</w:t>
            </w:r>
            <w:r w:rsidR="00DD0038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(</w:t>
            </w:r>
            <w:r w:rsidR="00DD003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开发中</w:t>
            </w:r>
            <w:r w:rsidR="00AF0E9A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…</w:t>
            </w:r>
            <w:r w:rsidR="00DD003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)</w:t>
            </w:r>
          </w:p>
          <w:p w14:paraId="7E2AD2F4" w14:textId="73727F6E" w:rsidR="00B169DD" w:rsidRDefault="00350D48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4BEBC5DD" w14:textId="7A021F36" w:rsidR="00B169DD" w:rsidRDefault="00B169DD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323A4D36" w14:textId="3C6668D0" w:rsidR="0090245D" w:rsidRPr="00A938EC" w:rsidRDefault="0090245D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用户月留存率上升2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%。</w:t>
            </w:r>
          </w:p>
          <w:p w14:paraId="4136739D" w14:textId="77777777" w:rsidR="00B169DD" w:rsidRDefault="00B169DD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  <w:p w14:paraId="1AF650EE" w14:textId="781F152F" w:rsidR="00B829DA" w:rsidRDefault="00B01B29" w:rsidP="001A729C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后台系统</w:t>
            </w:r>
            <w:r w:rsidR="001A22AD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（2017.05</w:t>
            </w:r>
            <w:r w:rsidR="001A22AD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~至今）</w:t>
            </w:r>
          </w:p>
          <w:p w14:paraId="6FD5FFA2" w14:textId="77777777" w:rsidR="000E185C" w:rsidRDefault="001A22AD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</w:p>
          <w:p w14:paraId="39C7364D" w14:textId="6B05971E" w:rsidR="001A22AD" w:rsidRDefault="000E185C" w:rsidP="000E185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经销商后台管理系统：客户资源管理及维护、厂家优惠活动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核销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等；</w:t>
            </w:r>
          </w:p>
          <w:p w14:paraId="6FE465C4" w14:textId="1BE7C441" w:rsidR="000E185C" w:rsidRDefault="000E185C" w:rsidP="000E185C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厂商后台管理系统：客户信息管理、经销商信息管理、商城订单信息管理等；</w:t>
            </w:r>
          </w:p>
          <w:p w14:paraId="49AB7522" w14:textId="2478D38A" w:rsidR="001A22AD" w:rsidRPr="0090245D" w:rsidRDefault="000E185C" w:rsidP="0090245D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运营后台管理系统：菱菱邦前端各模块配置信息管理、经销商信息管理、</w:t>
            </w:r>
            <w:r w:rsidR="00350D4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会员等级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管理、商城商品管理等</w:t>
            </w:r>
          </w:p>
          <w:p w14:paraId="3245C67B" w14:textId="586C40CF" w:rsidR="00350D48" w:rsidRPr="00350D48" w:rsidRDefault="001A22AD" w:rsidP="00350D48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5741B3C" w14:textId="4E36FD91" w:rsidR="00350D48" w:rsidRDefault="00350D48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独立负责电商订单后台由0到1的设计，</w:t>
            </w:r>
            <w:r w:rsidR="00441D8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参与前端页面设计、经销商上下架配置管理</w:t>
            </w:r>
            <w:r w:rsidR="001C2C0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设计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</w:t>
            </w:r>
          </w:p>
          <w:p w14:paraId="6D67F927" w14:textId="6DEAE160" w:rsidR="0050529F" w:rsidRDefault="00ED3257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后台数据可视化</w:t>
            </w:r>
            <w:r w:rsidR="008F402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设计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18F70A89" w14:textId="683D003C" w:rsidR="00350D48" w:rsidRDefault="00350D48" w:rsidP="00350D48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工作成绩：</w:t>
            </w:r>
          </w:p>
          <w:p w14:paraId="073EF9A8" w14:textId="3D066803" w:rsidR="00350D48" w:rsidRDefault="00350D48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全国2600多家经销商增加销售渠道，提高收益</w:t>
            </w:r>
            <w:r w:rsidR="002501D1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；互联网化办公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，提高工作效率；</w:t>
            </w:r>
          </w:p>
          <w:p w14:paraId="39D11348" w14:textId="57D443D5" w:rsidR="002501D1" w:rsidRPr="00350D48" w:rsidRDefault="002501D1" w:rsidP="00350D48">
            <w:pPr>
              <w:pStyle w:val="a9"/>
              <w:tabs>
                <w:tab w:val="center" w:pos="880"/>
              </w:tabs>
              <w:spacing w:beforeLines="30" w:before="97" w:line="300" w:lineRule="exact"/>
              <w:ind w:left="480" w:rightChars="73" w:right="175" w:firstLineChars="0" w:firstLine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厂商考核、管理经销商，数据可视化，单独数据汇报这点，每周可省去2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小时的数据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整理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时间。</w:t>
            </w:r>
          </w:p>
          <w:p w14:paraId="7C53FC63" w14:textId="77777777" w:rsidR="002501D1" w:rsidRDefault="002501D1" w:rsidP="001A729C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</w:p>
          <w:p w14:paraId="54FD8CEC" w14:textId="0F8D268E" w:rsidR="00B829DA" w:rsidRPr="00516E4B" w:rsidRDefault="001A22AD" w:rsidP="00516E4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泡泡巴士</w:t>
            </w:r>
            <w:r w:rsidR="00516E4B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（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2016</w:t>
            </w:r>
            <w:r w:rsidR="00516E4B" w:rsidRPr="001A22AD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.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11</w:t>
            </w:r>
            <w:r w:rsidR="00516E4B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~</w:t>
            </w:r>
            <w:r w:rsidR="00516E4B">
              <w:rPr>
                <w:rFonts w:ascii="微软雅黑" w:eastAsia="微软雅黑" w:hAnsi="微软雅黑" w:hint="eastAsia"/>
                <w:i/>
                <w:iCs/>
                <w:color w:val="7F7F7F" w:themeColor="text1" w:themeTint="80"/>
                <w:sz w:val="18"/>
                <w:szCs w:val="18"/>
              </w:rPr>
              <w:t>2017.05</w:t>
            </w:r>
            <w:r w:rsidR="00516E4B" w:rsidRPr="001A22AD">
              <w:rPr>
                <w:rFonts w:ascii="微软雅黑" w:eastAsia="微软雅黑" w:hAnsi="微软雅黑"/>
                <w:i/>
                <w:iCs/>
                <w:color w:val="7F7F7F" w:themeColor="text1" w:themeTint="80"/>
                <w:sz w:val="18"/>
                <w:szCs w:val="18"/>
              </w:rPr>
              <w:t>）</w:t>
            </w:r>
          </w:p>
          <w:p w14:paraId="27CE20F5" w14:textId="6130BD38" w:rsidR="00516E4B" w:rsidRDefault="00516E4B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产品描述：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泡泡巴士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是一款公交出行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查询类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APP。</w:t>
            </w:r>
            <w:r w:rsidR="009E70B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快速查看公交到站时间及车辆位置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。</w:t>
            </w:r>
          </w:p>
          <w:p w14:paraId="2436E468" w14:textId="77777777" w:rsidR="00516E4B" w:rsidRDefault="00516E4B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工作内容：</w:t>
            </w:r>
          </w:p>
          <w:p w14:paraId="6DB57178" w14:textId="58773690" w:rsidR="00B829DA" w:rsidRPr="00543A74" w:rsidRDefault="00B829DA" w:rsidP="00B169D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rightChars="73" w:right="175" w:firstLineChars="0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</w:p>
        </w:tc>
      </w:tr>
    </w:tbl>
    <w:p w14:paraId="0908BAA9" w14:textId="77777777"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38E5C" w14:textId="77777777" w:rsidR="000E235F" w:rsidRDefault="000E235F" w:rsidP="00047AD9">
      <w:r>
        <w:separator/>
      </w:r>
    </w:p>
  </w:endnote>
  <w:endnote w:type="continuationSeparator" w:id="0">
    <w:p w14:paraId="025CC8E2" w14:textId="77777777" w:rsidR="000E235F" w:rsidRDefault="000E235F" w:rsidP="0004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D8EAE" w14:textId="77777777" w:rsidR="000E235F" w:rsidRDefault="000E235F" w:rsidP="00047AD9">
      <w:r>
        <w:separator/>
      </w:r>
    </w:p>
  </w:footnote>
  <w:footnote w:type="continuationSeparator" w:id="0">
    <w:p w14:paraId="1515F2AD" w14:textId="77777777" w:rsidR="000E235F" w:rsidRDefault="000E235F" w:rsidP="00047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D75FE"/>
    <w:multiLevelType w:val="hybridMultilevel"/>
    <w:tmpl w:val="AF90C846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2">
    <w:nsid w:val="0AF5101D"/>
    <w:multiLevelType w:val="hybridMultilevel"/>
    <w:tmpl w:val="94947D2A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5B61BD9"/>
    <w:multiLevelType w:val="hybridMultilevel"/>
    <w:tmpl w:val="0D76B890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4">
    <w:nsid w:val="1A48683E"/>
    <w:multiLevelType w:val="hybridMultilevel"/>
    <w:tmpl w:val="6D40BB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A66933"/>
    <w:multiLevelType w:val="hybridMultilevel"/>
    <w:tmpl w:val="A8FEC080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AE571E"/>
    <w:multiLevelType w:val="hybridMultilevel"/>
    <w:tmpl w:val="82649AAC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8">
    <w:nsid w:val="63143CDD"/>
    <w:multiLevelType w:val="hybridMultilevel"/>
    <w:tmpl w:val="363CF742"/>
    <w:lvl w:ilvl="0" w:tplc="0409000B">
      <w:start w:val="1"/>
      <w:numFmt w:val="bullet"/>
      <w:lvlText w:val=""/>
      <w:lvlJc w:val="left"/>
      <w:pPr>
        <w:ind w:left="656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9">
    <w:nsid w:val="65E66401"/>
    <w:multiLevelType w:val="hybridMultilevel"/>
    <w:tmpl w:val="7F1CDCB8"/>
    <w:lvl w:ilvl="0" w:tplc="04090001">
      <w:start w:val="1"/>
      <w:numFmt w:val="bullet"/>
      <w:lvlText w:val=""/>
      <w:lvlJc w:val="left"/>
      <w:pPr>
        <w:ind w:left="65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6" w:hanging="480"/>
      </w:pPr>
      <w:rPr>
        <w:rFonts w:ascii="Wingdings" w:hAnsi="Wingdings" w:hint="default"/>
      </w:rPr>
    </w:lvl>
  </w:abstractNum>
  <w:abstractNum w:abstractNumId="10">
    <w:nsid w:val="67767521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abstractNum w:abstractNumId="11">
    <w:nsid w:val="79A8042F"/>
    <w:multiLevelType w:val="hybridMultilevel"/>
    <w:tmpl w:val="9E8E4FC0"/>
    <w:lvl w:ilvl="0" w:tplc="0409000F">
      <w:start w:val="1"/>
      <w:numFmt w:val="decimal"/>
      <w:lvlText w:val="%1."/>
      <w:lvlJc w:val="left"/>
      <w:pPr>
        <w:ind w:left="1136" w:hanging="480"/>
      </w:pPr>
    </w:lvl>
    <w:lvl w:ilvl="1" w:tplc="04090019" w:tentative="1">
      <w:start w:val="1"/>
      <w:numFmt w:val="lowerLetter"/>
      <w:lvlText w:val="%2)"/>
      <w:lvlJc w:val="left"/>
      <w:pPr>
        <w:ind w:left="1616" w:hanging="480"/>
      </w:pPr>
    </w:lvl>
    <w:lvl w:ilvl="2" w:tplc="0409001B" w:tentative="1">
      <w:start w:val="1"/>
      <w:numFmt w:val="lowerRoman"/>
      <w:lvlText w:val="%3."/>
      <w:lvlJc w:val="right"/>
      <w:pPr>
        <w:ind w:left="2096" w:hanging="480"/>
      </w:pPr>
    </w:lvl>
    <w:lvl w:ilvl="3" w:tplc="0409000F" w:tentative="1">
      <w:start w:val="1"/>
      <w:numFmt w:val="decimal"/>
      <w:lvlText w:val="%4."/>
      <w:lvlJc w:val="left"/>
      <w:pPr>
        <w:ind w:left="2576" w:hanging="480"/>
      </w:pPr>
    </w:lvl>
    <w:lvl w:ilvl="4" w:tplc="04090019" w:tentative="1">
      <w:start w:val="1"/>
      <w:numFmt w:val="lowerLetter"/>
      <w:lvlText w:val="%5)"/>
      <w:lvlJc w:val="left"/>
      <w:pPr>
        <w:ind w:left="3056" w:hanging="480"/>
      </w:pPr>
    </w:lvl>
    <w:lvl w:ilvl="5" w:tplc="0409001B" w:tentative="1">
      <w:start w:val="1"/>
      <w:numFmt w:val="lowerRoman"/>
      <w:lvlText w:val="%6."/>
      <w:lvlJc w:val="right"/>
      <w:pPr>
        <w:ind w:left="3536" w:hanging="480"/>
      </w:pPr>
    </w:lvl>
    <w:lvl w:ilvl="6" w:tplc="0409000F" w:tentative="1">
      <w:start w:val="1"/>
      <w:numFmt w:val="decimal"/>
      <w:lvlText w:val="%7."/>
      <w:lvlJc w:val="left"/>
      <w:pPr>
        <w:ind w:left="4016" w:hanging="480"/>
      </w:pPr>
    </w:lvl>
    <w:lvl w:ilvl="7" w:tplc="04090019" w:tentative="1">
      <w:start w:val="1"/>
      <w:numFmt w:val="lowerLetter"/>
      <w:lvlText w:val="%8)"/>
      <w:lvlJc w:val="left"/>
      <w:pPr>
        <w:ind w:left="4496" w:hanging="480"/>
      </w:pPr>
    </w:lvl>
    <w:lvl w:ilvl="8" w:tplc="0409001B" w:tentative="1">
      <w:start w:val="1"/>
      <w:numFmt w:val="lowerRoman"/>
      <w:lvlText w:val="%9."/>
      <w:lvlJc w:val="right"/>
      <w:pPr>
        <w:ind w:left="4976" w:hanging="4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013703"/>
    <w:rsid w:val="0002594F"/>
    <w:rsid w:val="0002656A"/>
    <w:rsid w:val="00026944"/>
    <w:rsid w:val="00034DEE"/>
    <w:rsid w:val="00047AD9"/>
    <w:rsid w:val="000839D6"/>
    <w:rsid w:val="000927D2"/>
    <w:rsid w:val="000A0F1F"/>
    <w:rsid w:val="000E185C"/>
    <w:rsid w:val="000E235F"/>
    <w:rsid w:val="000E3D49"/>
    <w:rsid w:val="000F1ED3"/>
    <w:rsid w:val="001065EE"/>
    <w:rsid w:val="00115AF5"/>
    <w:rsid w:val="001433A8"/>
    <w:rsid w:val="00153CCD"/>
    <w:rsid w:val="00160E36"/>
    <w:rsid w:val="00161F8D"/>
    <w:rsid w:val="00166B50"/>
    <w:rsid w:val="00187E95"/>
    <w:rsid w:val="001A22AD"/>
    <w:rsid w:val="001A2D02"/>
    <w:rsid w:val="001A5E2D"/>
    <w:rsid w:val="001B499E"/>
    <w:rsid w:val="001C29E1"/>
    <w:rsid w:val="001C2C08"/>
    <w:rsid w:val="001C3089"/>
    <w:rsid w:val="001E2C21"/>
    <w:rsid w:val="001E6CD1"/>
    <w:rsid w:val="001F477E"/>
    <w:rsid w:val="001F52CD"/>
    <w:rsid w:val="00201B64"/>
    <w:rsid w:val="00203D9F"/>
    <w:rsid w:val="00222C6E"/>
    <w:rsid w:val="002242E1"/>
    <w:rsid w:val="00226F90"/>
    <w:rsid w:val="002501D1"/>
    <w:rsid w:val="00250A1F"/>
    <w:rsid w:val="00253F69"/>
    <w:rsid w:val="00263804"/>
    <w:rsid w:val="002843FC"/>
    <w:rsid w:val="002878F9"/>
    <w:rsid w:val="00290217"/>
    <w:rsid w:val="002C5195"/>
    <w:rsid w:val="002F6598"/>
    <w:rsid w:val="003014E6"/>
    <w:rsid w:val="0031191A"/>
    <w:rsid w:val="00321CC5"/>
    <w:rsid w:val="00332EF0"/>
    <w:rsid w:val="00346D9D"/>
    <w:rsid w:val="00350D48"/>
    <w:rsid w:val="00384B46"/>
    <w:rsid w:val="00387818"/>
    <w:rsid w:val="00394801"/>
    <w:rsid w:val="00397706"/>
    <w:rsid w:val="003A0E22"/>
    <w:rsid w:val="003B3CA4"/>
    <w:rsid w:val="003C45C3"/>
    <w:rsid w:val="003E6244"/>
    <w:rsid w:val="00401919"/>
    <w:rsid w:val="00422651"/>
    <w:rsid w:val="004309CD"/>
    <w:rsid w:val="00433EED"/>
    <w:rsid w:val="00441D89"/>
    <w:rsid w:val="00443E5D"/>
    <w:rsid w:val="004537F5"/>
    <w:rsid w:val="00455183"/>
    <w:rsid w:val="00471406"/>
    <w:rsid w:val="00475A47"/>
    <w:rsid w:val="004806E2"/>
    <w:rsid w:val="00483A76"/>
    <w:rsid w:val="004B457C"/>
    <w:rsid w:val="004C175F"/>
    <w:rsid w:val="005010C2"/>
    <w:rsid w:val="00505152"/>
    <w:rsid w:val="0050529F"/>
    <w:rsid w:val="00507400"/>
    <w:rsid w:val="00512877"/>
    <w:rsid w:val="00516E4B"/>
    <w:rsid w:val="00543A74"/>
    <w:rsid w:val="00546307"/>
    <w:rsid w:val="00560BEA"/>
    <w:rsid w:val="00571D99"/>
    <w:rsid w:val="00576A7E"/>
    <w:rsid w:val="00587593"/>
    <w:rsid w:val="006208FC"/>
    <w:rsid w:val="0064638F"/>
    <w:rsid w:val="00657FE2"/>
    <w:rsid w:val="00660122"/>
    <w:rsid w:val="00664AA1"/>
    <w:rsid w:val="00665338"/>
    <w:rsid w:val="00685C9E"/>
    <w:rsid w:val="006968EC"/>
    <w:rsid w:val="006A2622"/>
    <w:rsid w:val="006B45AB"/>
    <w:rsid w:val="006D6B3A"/>
    <w:rsid w:val="006D7E3D"/>
    <w:rsid w:val="006E6165"/>
    <w:rsid w:val="006F3BE8"/>
    <w:rsid w:val="00715CB8"/>
    <w:rsid w:val="0073183E"/>
    <w:rsid w:val="00775803"/>
    <w:rsid w:val="00776932"/>
    <w:rsid w:val="00781946"/>
    <w:rsid w:val="007900B7"/>
    <w:rsid w:val="007A38C8"/>
    <w:rsid w:val="007A5F24"/>
    <w:rsid w:val="007D49AF"/>
    <w:rsid w:val="007D67ED"/>
    <w:rsid w:val="007E0F5C"/>
    <w:rsid w:val="007F42CA"/>
    <w:rsid w:val="008031F0"/>
    <w:rsid w:val="00815F8D"/>
    <w:rsid w:val="008256DC"/>
    <w:rsid w:val="008310C4"/>
    <w:rsid w:val="00845040"/>
    <w:rsid w:val="00854DF2"/>
    <w:rsid w:val="0086407C"/>
    <w:rsid w:val="00877172"/>
    <w:rsid w:val="008867FC"/>
    <w:rsid w:val="00887D42"/>
    <w:rsid w:val="008D2FE1"/>
    <w:rsid w:val="008D3FF5"/>
    <w:rsid w:val="008E3894"/>
    <w:rsid w:val="008F4028"/>
    <w:rsid w:val="0090245D"/>
    <w:rsid w:val="00916A59"/>
    <w:rsid w:val="00917061"/>
    <w:rsid w:val="00933AED"/>
    <w:rsid w:val="00936197"/>
    <w:rsid w:val="00940519"/>
    <w:rsid w:val="00942C51"/>
    <w:rsid w:val="0095280C"/>
    <w:rsid w:val="0097452E"/>
    <w:rsid w:val="00993A11"/>
    <w:rsid w:val="009B5257"/>
    <w:rsid w:val="009E39C8"/>
    <w:rsid w:val="009E70B7"/>
    <w:rsid w:val="009F3B7A"/>
    <w:rsid w:val="009F54FD"/>
    <w:rsid w:val="00A13E17"/>
    <w:rsid w:val="00A53397"/>
    <w:rsid w:val="00A571AC"/>
    <w:rsid w:val="00A609A6"/>
    <w:rsid w:val="00A9090B"/>
    <w:rsid w:val="00A938EC"/>
    <w:rsid w:val="00A9720B"/>
    <w:rsid w:val="00AD302F"/>
    <w:rsid w:val="00AE1F4D"/>
    <w:rsid w:val="00AE4137"/>
    <w:rsid w:val="00AF06BF"/>
    <w:rsid w:val="00AF0E9A"/>
    <w:rsid w:val="00AF3024"/>
    <w:rsid w:val="00AF7176"/>
    <w:rsid w:val="00B01B29"/>
    <w:rsid w:val="00B03249"/>
    <w:rsid w:val="00B0513A"/>
    <w:rsid w:val="00B169DD"/>
    <w:rsid w:val="00B315DF"/>
    <w:rsid w:val="00B33220"/>
    <w:rsid w:val="00B37619"/>
    <w:rsid w:val="00B40F44"/>
    <w:rsid w:val="00B55B09"/>
    <w:rsid w:val="00B8261A"/>
    <w:rsid w:val="00B829DA"/>
    <w:rsid w:val="00C00A3E"/>
    <w:rsid w:val="00C05E90"/>
    <w:rsid w:val="00C12D35"/>
    <w:rsid w:val="00C24EE0"/>
    <w:rsid w:val="00C251B8"/>
    <w:rsid w:val="00C3293E"/>
    <w:rsid w:val="00C3616E"/>
    <w:rsid w:val="00C366D9"/>
    <w:rsid w:val="00C43381"/>
    <w:rsid w:val="00C52782"/>
    <w:rsid w:val="00C559A2"/>
    <w:rsid w:val="00C60AAA"/>
    <w:rsid w:val="00C7085A"/>
    <w:rsid w:val="00C74D58"/>
    <w:rsid w:val="00C76384"/>
    <w:rsid w:val="00C76AC6"/>
    <w:rsid w:val="00C775E5"/>
    <w:rsid w:val="00CB08F1"/>
    <w:rsid w:val="00CB2AD3"/>
    <w:rsid w:val="00CB4071"/>
    <w:rsid w:val="00CD00A6"/>
    <w:rsid w:val="00CD053B"/>
    <w:rsid w:val="00CD72C2"/>
    <w:rsid w:val="00CE02E3"/>
    <w:rsid w:val="00CF755B"/>
    <w:rsid w:val="00D15020"/>
    <w:rsid w:val="00D179C7"/>
    <w:rsid w:val="00D30091"/>
    <w:rsid w:val="00D54C85"/>
    <w:rsid w:val="00D65D54"/>
    <w:rsid w:val="00D67256"/>
    <w:rsid w:val="00D74825"/>
    <w:rsid w:val="00D7600C"/>
    <w:rsid w:val="00D85113"/>
    <w:rsid w:val="00D91B2D"/>
    <w:rsid w:val="00D97F1E"/>
    <w:rsid w:val="00DA5DCA"/>
    <w:rsid w:val="00DD0038"/>
    <w:rsid w:val="00DD1724"/>
    <w:rsid w:val="00DD5BBF"/>
    <w:rsid w:val="00DD6886"/>
    <w:rsid w:val="00DD70BF"/>
    <w:rsid w:val="00DF2689"/>
    <w:rsid w:val="00E05B43"/>
    <w:rsid w:val="00E22CD1"/>
    <w:rsid w:val="00E61F86"/>
    <w:rsid w:val="00E719AB"/>
    <w:rsid w:val="00E84AF2"/>
    <w:rsid w:val="00E86A3A"/>
    <w:rsid w:val="00EA1339"/>
    <w:rsid w:val="00EB33BB"/>
    <w:rsid w:val="00EC30EE"/>
    <w:rsid w:val="00EC34A3"/>
    <w:rsid w:val="00ED3257"/>
    <w:rsid w:val="00F00734"/>
    <w:rsid w:val="00F03C63"/>
    <w:rsid w:val="00F06039"/>
    <w:rsid w:val="00F071EB"/>
    <w:rsid w:val="00F13987"/>
    <w:rsid w:val="00F24F70"/>
    <w:rsid w:val="00F26DC0"/>
    <w:rsid w:val="00F379CE"/>
    <w:rsid w:val="00F440F3"/>
    <w:rsid w:val="00F44B45"/>
    <w:rsid w:val="00F51285"/>
    <w:rsid w:val="00F558B4"/>
    <w:rsid w:val="00F63229"/>
    <w:rsid w:val="00F65662"/>
    <w:rsid w:val="00F67549"/>
    <w:rsid w:val="00F70AE2"/>
    <w:rsid w:val="00F7168A"/>
    <w:rsid w:val="00F86A86"/>
    <w:rsid w:val="00F9634F"/>
    <w:rsid w:val="00FA1982"/>
    <w:rsid w:val="00FD4AA4"/>
    <w:rsid w:val="00FE278D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98065"/>
  <w15:chartTrackingRefBased/>
  <w15:docId w15:val="{C7D70248-2B75-4F32-811E-5C67899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047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47AD9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47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47AD9"/>
    <w:rPr>
      <w:sz w:val="18"/>
      <w:szCs w:val="18"/>
    </w:rPr>
  </w:style>
  <w:style w:type="character" w:styleId="ae">
    <w:name w:val="Emphasis"/>
    <w:basedOn w:val="a0"/>
    <w:uiPriority w:val="20"/>
    <w:qFormat/>
    <w:rsid w:val="001C29E1"/>
    <w:rPr>
      <w:i/>
      <w:iCs/>
    </w:rPr>
  </w:style>
  <w:style w:type="character" w:styleId="af">
    <w:name w:val="Intense Emphasis"/>
    <w:basedOn w:val="a0"/>
    <w:uiPriority w:val="21"/>
    <w:qFormat/>
    <w:rsid w:val="001C29E1"/>
    <w:rPr>
      <w:i/>
      <w:iCs/>
      <w:color w:val="5B9BD5" w:themeColor="accent1"/>
    </w:rPr>
  </w:style>
  <w:style w:type="character" w:customStyle="1" w:styleId="grame">
    <w:name w:val="grame"/>
    <w:rsid w:val="0031191A"/>
    <w:rPr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2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C4D621-2E54-CE4C-97B0-17E956069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C:\Users\win7\AppData\Roaming\Microsoft\Templates\产品运营简历-欧美风-应届.dotx</Template>
  <TotalTime>714</TotalTime>
  <Pages>1</Pages>
  <Words>269</Words>
  <Characters>1539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20286623@qq.com</cp:lastModifiedBy>
  <cp:revision>178</cp:revision>
  <cp:lastPrinted>2017-10-14T12:37:00Z</cp:lastPrinted>
  <dcterms:created xsi:type="dcterms:W3CDTF">2017-10-12T05:37:00Z</dcterms:created>
  <dcterms:modified xsi:type="dcterms:W3CDTF">2017-12-14T10:25:00Z</dcterms:modified>
</cp:coreProperties>
</file>