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17290F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2E5104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2E5104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F63229" w:rsidRPr="007D67ED" w14:paraId="6BF23A16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65D7B166" w:rsidR="00F63229" w:rsidRPr="00475A47" w:rsidRDefault="00F63229" w:rsidP="002E5104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2E758AAE" w14:textId="77777777" w:rsidR="00F63229" w:rsidRPr="00BA6032" w:rsidRDefault="00F63229" w:rsidP="002E5104">
            <w:pPr>
              <w:rPr>
                <w:rFonts w:ascii="微软雅黑" w:eastAsia="微软雅黑" w:hAnsi="微软雅黑"/>
                <w:b/>
                <w:color w:val="E0B752"/>
                <w:sz w:val="44"/>
              </w:rPr>
            </w:pPr>
            <w:r w:rsidRPr="003D07F5">
              <w:rPr>
                <w:rFonts w:ascii="微软雅黑" w:eastAsia="微软雅黑" w:hAnsi="微软雅黑" w:hint="eastAsia"/>
                <w:b/>
                <w:color w:val="719CC1"/>
                <w:sz w:val="44"/>
              </w:rPr>
              <w:t>姜莹</w:t>
            </w:r>
          </w:p>
          <w:p w14:paraId="6E55F86B" w14:textId="6DDC09A2" w:rsidR="00F63229" w:rsidRPr="00475A47" w:rsidRDefault="00F63229" w:rsidP="002E5104">
            <w:pPr>
              <w:spacing w:line="400" w:lineRule="exact"/>
              <w:rPr>
                <w:rFonts w:ascii="微软雅黑" w:eastAsia="微软雅黑" w:hAnsi="微软雅黑"/>
                <w:b/>
                <w:color w:val="0B628B"/>
                <w:sz w:val="36"/>
              </w:rPr>
            </w:pPr>
            <w:r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产品经理</w:t>
            </w:r>
          </w:p>
          <w:p w14:paraId="73281E73" w14:textId="1440BF12" w:rsidR="00F63229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乐观向上、自驱力强、有责任心，沟通能力、</w:t>
            </w:r>
            <w:r w:rsid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逻辑思维</w:t>
            </w:r>
            <w:r w:rsidRPr="00933A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能力强</w:t>
            </w:r>
          </w:p>
          <w:p w14:paraId="65250C19" w14:textId="0E5B3653" w:rsidR="00F63229" w:rsidRPr="00CD053B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94E11B1" w14:textId="5C3FD8A1" w:rsidR="00F63229" w:rsidRPr="00BA6032" w:rsidRDefault="0017290F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E0B752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798528" behindDoc="0" locked="0" layoutInCell="1" allowOverlap="1" wp14:anchorId="77F67B65" wp14:editId="7DC91055">
                  <wp:simplePos x="0" y="0"/>
                  <wp:positionH relativeFrom="column">
                    <wp:posOffset>-85162</wp:posOffset>
                  </wp:positionH>
                  <wp:positionV relativeFrom="paragraph">
                    <wp:posOffset>73700</wp:posOffset>
                  </wp:positionV>
                  <wp:extent cx="396000" cy="396000"/>
                  <wp:effectExtent l="0" t="0" r="10795" b="10795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229"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6D40A061" wp14:editId="091557E7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892CC04" id="直线连接符 2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="00F63229"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="00F63229"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2309A1BF" w14:textId="21429DDB" w:rsidR="00F63229" w:rsidRPr="00776932" w:rsidRDefault="00F63229" w:rsidP="002E510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北京云漾信息技术有限公司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438EEC2F" w14:textId="4CDBBB73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iCs/>
                <w:color w:val="A6A6A6" w:themeColor="background1" w:themeShade="A6"/>
                <w:sz w:val="18"/>
                <w:szCs w:val="18"/>
              </w:rPr>
              <w:t>产品经理</w:t>
            </w:r>
            <w:r w:rsidRPr="00C319D1">
              <w:rPr>
                <w:rStyle w:val="af"/>
                <w:rFonts w:cs="宋体" w:hint="eastAsia"/>
                <w:i w:val="0"/>
                <w:color w:val="A6A6A6" w:themeColor="background1" w:themeShade="A6"/>
                <w:kern w:val="0"/>
                <w:szCs w:val="21"/>
              </w:rPr>
              <w:t xml:space="preserve"> 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                         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~至今</w:t>
            </w:r>
          </w:p>
          <w:p w14:paraId="5D07B212" w14:textId="2DA00E01" w:rsidR="00F63229" w:rsidRDefault="00CE286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F63229"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3A88A5E6" w:rsidR="00F63229" w:rsidRDefault="00F63229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A60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262681B9" w:rsidR="00F63229" w:rsidRPr="00BA6032" w:rsidRDefault="00BA6032" w:rsidP="00BA6032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2D4371DF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14D29C7D" w:rsidR="00F63229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整合与</w:t>
            </w:r>
            <w:r w:rsidR="00F6322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分析、竞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品分析、原型绘制、交互设计、开发进度跟踪、数据分析、产品迭代等。</w:t>
            </w:r>
          </w:p>
          <w:p w14:paraId="2B33782D" w14:textId="52F2A867" w:rsidR="00A0217E" w:rsidRDefault="00A0217E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与厂家沟通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、走访经销商，深入了解厂商</w:t>
            </w:r>
            <w:r w:rsidR="00DE2FA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经销商痛点并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提供互联网管理解决方案。明确近期、季度、年度目标。</w:t>
            </w:r>
          </w:p>
          <w:p w14:paraId="3E9120FC" w14:textId="77777777" w:rsidR="00A0217E" w:rsidRPr="00576DEC" w:rsidRDefault="00A0217E" w:rsidP="00576DE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  <w:p w14:paraId="2461074C" w14:textId="189DE672" w:rsidR="00F63229" w:rsidRPr="00A0217E" w:rsidRDefault="00F63229" w:rsidP="00A0217E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A0217E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北京数据魔方信息技术发展有限公司</w:t>
            </w:r>
            <w:r w:rsidRPr="00A021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(0-20人)</w:t>
            </w:r>
          </w:p>
          <w:p w14:paraId="3961B0B2" w14:textId="052377C9" w:rsidR="00F63229" w:rsidRPr="00C319D1" w:rsidRDefault="00F63229" w:rsidP="002E5104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产品经理                       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 xml:space="preserve">                    2015.0</w:t>
            </w:r>
            <w:r w:rsidR="00471EA2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5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~201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6</w:t>
            </w:r>
            <w:r w:rsidR="002C5D09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01</w:t>
            </w:r>
          </w:p>
          <w:p w14:paraId="73C47E71" w14:textId="7B81EB69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244FA29C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1A38F492" w:rsidR="00F63229" w:rsidRPr="00CB08F1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1D511E4A" w:rsidR="00F63229" w:rsidRDefault="00F63229" w:rsidP="002E510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416C53F4" w:rsidR="00F63229" w:rsidRPr="00776932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的产品设计，不断迭代。</w:t>
            </w:r>
            <w:bookmarkStart w:id="0" w:name="_GoBack"/>
            <w:bookmarkEnd w:id="0"/>
          </w:p>
          <w:p w14:paraId="184A1A84" w14:textId="29128801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产品上线计划的制定与推进、市场推广与运营、数据分析、产品迭代等。</w:t>
            </w:r>
          </w:p>
          <w:p w14:paraId="6DE7FB37" w14:textId="6EFE124A" w:rsidR="00F63229" w:rsidRDefault="00F119C3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先进硬件产品引进与研究，为公司未来发展储备资源。</w:t>
            </w:r>
          </w:p>
          <w:p w14:paraId="0988A7E6" w14:textId="54AC5AB5" w:rsidR="00F63229" w:rsidRDefault="00F63229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与技术、用户、领导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保持密切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沟通，分享市场发展动态，明确短期、长期发展方向及目标。</w:t>
            </w:r>
          </w:p>
          <w:p w14:paraId="4B0B235B" w14:textId="77777777" w:rsidR="00CE2869" w:rsidRPr="00CE2869" w:rsidRDefault="00CE2869" w:rsidP="00CE2869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21A6D850" w14:textId="77777777" w:rsidR="007030E1" w:rsidRPr="00776932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18C52DA3" w14:textId="3953BBB4" w:rsidR="007030E1" w:rsidRPr="00C319D1" w:rsidRDefault="007030E1" w:rsidP="007030E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</w:pP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COBOL软件开发工程师                              2013.</w:t>
            </w:r>
            <w:r w:rsidR="00231EAA">
              <w:rPr>
                <w:rFonts w:ascii="微软雅黑" w:eastAsia="微软雅黑" w:hAnsi="微软雅黑"/>
                <w:i/>
                <w:color w:val="A6A6A6" w:themeColor="background1" w:themeShade="A6"/>
                <w:sz w:val="18"/>
                <w:szCs w:val="18"/>
              </w:rPr>
              <w:t>09</w:t>
            </w:r>
            <w:r w:rsidRPr="00C319D1"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i/>
                <w:color w:val="A6A6A6" w:themeColor="background1" w:themeShade="A6"/>
                <w:sz w:val="18"/>
                <w:szCs w:val="18"/>
              </w:rPr>
              <w:t>2015.05</w:t>
            </w:r>
          </w:p>
          <w:p w14:paraId="5F747F02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外派地点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133963CB" w14:textId="7777777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中国银行信息中心 （北京 海淀）</w:t>
            </w:r>
          </w:p>
          <w:p w14:paraId="779D4ED5" w14:textId="58C319B8" w:rsidR="007030E1" w:rsidRPr="007030E1" w:rsidRDefault="007030E1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14:paraId="72139908" w14:textId="1C738CE6" w:rsidR="006A0CB0" w:rsidRDefault="00F63229" w:rsidP="00B4295A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4D1418" wp14:editId="298CA0E2">
                  <wp:extent cx="1759186" cy="2344416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6" cy="234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C33DF" w14:textId="448E3936" w:rsidR="00F63229" w:rsidRPr="003A0E22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 wp14:anchorId="78EB141B" wp14:editId="25847AA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18519271872</w:t>
            </w:r>
          </w:p>
          <w:p w14:paraId="1DE239E2" w14:textId="0A86222F" w:rsidR="006A0CB0" w:rsidRDefault="005259A6" w:rsidP="001B7EDF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95456" behindDoc="0" locked="0" layoutInCell="1" allowOverlap="1" wp14:anchorId="678ED813" wp14:editId="66621030">
                  <wp:simplePos x="0" y="0"/>
                  <wp:positionH relativeFrom="column">
                    <wp:posOffset>249603</wp:posOffset>
                  </wp:positionH>
                  <wp:positionV relativeFrom="paragraph">
                    <wp:posOffset>182864</wp:posOffset>
                  </wp:positionV>
                  <wp:extent cx="264953" cy="264953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6A0CB0" w:rsidRPr="006A0CB0">
                <w:rPr>
                  <w:rFonts w:ascii="微软雅黑" w:eastAsia="微软雅黑" w:hAnsi="微软雅黑" w:hint="eastAsia"/>
                  <w:color w:val="7F7F7F" w:themeColor="text1" w:themeTint="80"/>
                  <w:sz w:val="20"/>
                  <w:szCs w:val="20"/>
                </w:rPr>
                <w:t>jy0411</w:t>
              </w:r>
              <w:r w:rsidR="006A0CB0" w:rsidRPr="006A0CB0">
                <w:rPr>
                  <w:rFonts w:ascii="微软雅黑" w:eastAsia="微软雅黑" w:hAnsi="微软雅黑"/>
                  <w:color w:val="7F7F7F" w:themeColor="text1" w:themeTint="80"/>
                  <w:sz w:val="20"/>
                  <w:szCs w:val="20"/>
                </w:rPr>
                <w:t>@126.com</w:t>
              </w:r>
            </w:hyperlink>
          </w:p>
          <w:p w14:paraId="3C92ACEC" w14:textId="77777777" w:rsidR="00F63229" w:rsidRDefault="00F63229" w:rsidP="002E510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 wp14:anchorId="357F7A53" wp14:editId="5B13F22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大连市</w:t>
            </w:r>
          </w:p>
          <w:p w14:paraId="0BEBD9EA" w14:textId="74E2BC7E" w:rsidR="006A0CB0" w:rsidRDefault="00F63229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85216" behindDoc="0" locked="0" layoutInCell="1" allowOverlap="1" wp14:anchorId="567886EE" wp14:editId="273CBD06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1989.5.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</w:p>
          <w:p w14:paraId="39661FE4" w14:textId="77777777" w:rsidR="006A0CB0" w:rsidRPr="006A0CB0" w:rsidRDefault="006A0CB0" w:rsidP="006A0CB0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  <w:p w14:paraId="4FED4ED9" w14:textId="77777777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4F7518" wp14:editId="5CEF1D14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401320</wp:posOffset>
                      </wp:positionV>
                      <wp:extent cx="310515" cy="0"/>
                      <wp:effectExtent l="0" t="0" r="1968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846F9" id="_x76f4__x7ebf__x8fde__x63a5__x7b26__x0020_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5pt,31.6pt" to="181.8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教育背景EDUCATION</w:t>
            </w:r>
          </w:p>
          <w:p w14:paraId="44BE470D" w14:textId="77777777" w:rsid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沈阳航空航天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本科  </w:t>
            </w:r>
          </w:p>
          <w:p w14:paraId="52B89CF5" w14:textId="77777777" w:rsidR="00B01B29" w:rsidRPr="00B01B29" w:rsidRDefault="00B01B29" w:rsidP="00B01B29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     </w:t>
            </w:r>
            <w:r w:rsidRPr="00B01B29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2"/>
              </w:rPr>
              <w:t xml:space="preserve">计算机科学与技术        </w:t>
            </w:r>
          </w:p>
          <w:p w14:paraId="6D327BA4" w14:textId="053F8DD5" w:rsidR="00B01B29" w:rsidRPr="00B01B29" w:rsidRDefault="00B01B29" w:rsidP="00B01B29">
            <w:pPr>
              <w:spacing w:line="300" w:lineRule="exact"/>
              <w:jc w:val="lef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78E6A510" wp14:editId="43574003">
                  <wp:extent cx="512976" cy="507037"/>
                  <wp:effectExtent l="0" t="0" r="0" b="127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a53a44b4bb84f499a4d3e7e936085f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8" cy="51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  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2011.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9-2013.</w:t>
            </w: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0</w:t>
            </w:r>
            <w:r w:rsidRPr="00B01B29"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  <w:t>7</w:t>
            </w:r>
          </w:p>
          <w:p w14:paraId="142C8B62" w14:textId="77777777" w:rsidR="006A0CB0" w:rsidRDefault="006A0CB0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b/>
                <w:color w:val="70AD47"/>
              </w:rPr>
            </w:pPr>
          </w:p>
          <w:p w14:paraId="1C3AE63A" w14:textId="7049F25C" w:rsidR="00F63229" w:rsidRPr="003D07F5" w:rsidRDefault="00F63229" w:rsidP="002E510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96A790E" wp14:editId="0602EA85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173355</wp:posOffset>
                      </wp:positionV>
                      <wp:extent cx="302895" cy="0"/>
                      <wp:effectExtent l="0" t="0" r="27305" b="25400"/>
                      <wp:wrapNone/>
                      <wp:docPr id="6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FC0DC" id="_x76f4__x7ebf__x8fde__x63a5__x7b26__x0020_9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95pt,13.65pt" to="181.8pt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BE08B3" w:rsidRPr="003D07F5">
              <w:rPr>
                <w:rFonts w:ascii="微软雅黑" w:eastAsia="微软雅黑" w:hAnsi="微软雅黑" w:hint="eastAsia"/>
                <w:b/>
                <w:color w:val="719CC1"/>
              </w:rPr>
              <w:t>个人技能</w:t>
            </w:r>
            <w:r w:rsidR="00715316" w:rsidRPr="003D07F5">
              <w:rPr>
                <w:rFonts w:ascii="微软雅黑" w:eastAsia="微软雅黑" w:hAnsi="微软雅黑" w:hint="eastAsia"/>
                <w:b/>
                <w:color w:val="719CC1"/>
              </w:rPr>
              <w:t xml:space="preserve"> CAPABILITY</w:t>
            </w:r>
          </w:p>
          <w:p w14:paraId="7894EAF1" w14:textId="68A6E7D4" w:rsidR="00BE08B3" w:rsidRPr="00186107" w:rsidRDefault="00715316" w:rsidP="00BE08B3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763D69ED" wp14:editId="15311FA9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388620</wp:posOffset>
                      </wp:positionV>
                      <wp:extent cx="414655" cy="414655"/>
                      <wp:effectExtent l="25400" t="0" r="0" b="17145"/>
                      <wp:wrapNone/>
                      <wp:docPr id="27" name="组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8" name="同心圆 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空心弧 29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50394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D69ED" id="_x7ec4__x0020_27" o:spid="_x0000_s1026" style="position:absolute;left:0;text-align:left;margin-left:86.4pt;margin-top:30.6pt;width:32.65pt;height:32.65pt;z-index:251790336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_x540c__x5fc3__x5706__x0020_28" o:spid="_x0000_s1027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GgRuwQAA&#10;ANsAAAAPAAAAZHJzL2Rvd25yZXYueG1sRE/Pa8IwFL4L+x/CG+wia2oPblSjlIE43KWru+z2aJ5t&#10;XfMSmqjxv18Ogx0/vt/rbTSjuNLkB8sKFlkOgri1euBOwddx9/wKwgdkjaNlUnAnD9vNw2yNpbY3&#10;/qRrEzqRQtiXqKAPwZVS+rYngz6zjjhxJzsZDAlOndQT3lK4GWWR50tpcODU0KOjt57an+ZiFOwP&#10;Z6a6/sZY5y8fsZqjO7mlUk+PsVqBCBTDv/jP/a4VFGls+pJ+gNz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oEbsEAAADbAAAADwAAAAAAAAAAAAAAAACXAgAAZHJzL2Rvd25y&#10;ZXYueG1sUEsFBgAAAAAEAAQA9QAAAIU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29" o:spid="_x0000_s1028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b5OjwgAA&#10;ANsAAAAPAAAAZHJzL2Rvd25yZXYueG1sRI9Pi8IwFMTvC36H8ARva6oHcatRxD8giodVEY+P5tkG&#10;m5faRK3f3iwseBxm5jfMeNrYUjyo9saxgl43AUGcOW04V3A8rL6HIHxA1lg6JgUv8jCdtL7GmGr3&#10;5F967EMuIoR9igqKEKpUSp8VZNF3XUUcvYurLYYo61zqGp8RbkvZT5KBtGg4LhRY0byg7Lq/WwW3&#10;HTU+39w29+VJn1dUmcX2bJTqtJvZCESgJnzC/+21VtD/gb8v8QfIy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vk6PCAAAA2wAAAA8AAAAAAAAAAAAAAAAAlwIAAGRycy9kb3du&#10;cmV2LnhtbFBLBQYAAAAABAAEAPUAAACGAwAAAAA=&#10;" adj="-11796480,,5400" path="m211525,59425c235365,104040,226464,159083,189777,193910,153090,228737,97658,234765,54343,208638,11028,182511,-9497,130668,4196,81971,17889,33275,62425,-275,113009,2,112942,12324,112874,24646,112807,36968,78860,36783,48972,59297,39783,91977,30594,124657,44368,159449,73437,176983,102506,194517,139706,190471,164326,167099,188946,143727,194920,106787,178921,76846l211525,59425xe" fillcolor="#719cc1" stroked="f" strokeweight="1pt">
                        <v:stroke joinstyle="miter"/>
                        <v:formulas/>
                        <v:path arrowok="t" o:connecttype="custom" o:connectlocs="211525,59425;189777,193910;54343,208638;4196,81971;113009,2;112807,36968;39783,91977;73437,176983;164326,167099;178921,76846;211525,59425" o:connectangles="0,0,0,0,0,0,0,0,0,0,0" textboxrect="0,0,224790,224790"/>
                        <v:textbox>
                          <w:txbxContent>
                            <w:p w14:paraId="06750394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 wp14:anchorId="040C4EA4" wp14:editId="18984F45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388620</wp:posOffset>
                      </wp:positionV>
                      <wp:extent cx="415136" cy="415136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5" name="同心圆 2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空心弧 2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5854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D9DEF" w14:textId="77777777" w:rsidR="00BE08B3" w:rsidRPr="00715316" w:rsidRDefault="00BE08B3" w:rsidP="00BE08B3">
                                    <w:pPr>
                                      <w:rPr>
                                        <w:color w:val="06588B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0C4EA4" id="_x7ec4__x0020_10" o:spid="_x0000_s1029" style="position:absolute;left:0;text-align:left;margin-left:149.45pt;margin-top:30.6pt;width:32.7pt;height:32.7pt;z-index:251791360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">
                      <v:shape id="_x540c__x5fc3__x5706__x0020_25" o:spid="_x0000_s1030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6vwwwAA&#10;ANsAAAAPAAAAZHJzL2Rvd25yZXYueG1sRI9BawIxFITvgv8hPKEX0WwFraxGEaG0tJfVevH22Dx3&#10;VzcvYZNq+u9NQfA4zMw3zHIdTSuu1PnGsoLXcQaCuLS64UrB4ed9NAfhA7LG1jIp+CMP61W/t8Rc&#10;2xvv6LoPlUgQ9jkqqENwuZS+rMmgH1tHnLyT7QyGJLtK6g5vCW5aOcmymTTYcFqo0dG2pvKy/zUK&#10;Pr7OTEVxxFhkb99xM0R3cjOlXgZxswARKIZn+NH+1AomU/j/kn6AX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G6vwwwAAANsAAAAPAAAAAAAAAAAAAAAAAJcCAABkcnMvZG93&#10;bnJldi54bWxQSwUGAAAAAAQABAD1AAAAhwMAAAAA&#10;" adj="3431" fillcolor="#e7e6e6 [3214]" stroked="f" strokeweight="1pt">
                        <v:stroke joinstyle="miter"/>
                        <v:path arrowok="t"/>
                      </v:shape>
                      <v:shape id="_x7a7a__x5fc3__x5f27__x0020_26" o:spid="_x0000_s1031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AfRxAAA&#10;ANsAAAAPAAAAZHJzL2Rvd25yZXYueG1sRI9Ba8JAFITvQv/D8grezKY5SEndBLEVSqQHbSkeH9ln&#10;sph9G7NrTP99Vyj0OMzMN8yqnGwnRhq8cazgKUlBENdOG24UfH1uF88gfEDW2DkmBT/koSweZivM&#10;tbvxnsZDaESEsM9RQRtCn0vp65Ys+sT1xNE7ucFiiHJopB7wFuG2k1maLqVFw3GhxZ42LdXnw9Uq&#10;uHzQ5JvqUl3fvvVxS7153R2NUvPHaf0CItAU/sN/7XetIFvC/U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AH0cQAAADbAAAADwAAAAAAAAAAAAAAAACXAgAAZHJzL2Rv&#10;d25yZXYueG1sUEsFBgAAAAAEAAQA9QAAAIgDAAAAAA==&#10;" adj="-11796480,,5400" path="m213679,63670c235417,108856,224593,162976,187149,196327,149704,229677,94697,234189,52318,207387,9939,180585,-9559,128952,4524,80827,18608,32702,62866,-272,113009,2,112942,12324,112874,24646,112807,36968,79157,36784,49455,58913,40003,91210,30552,123506,43637,158157,72077,176144,100517,194131,137432,191103,162562,168722,187691,146341,194955,110021,180366,79697l213679,63670xe" fillcolor="#719cc1" stroked="f" strokeweight="1pt">
                        <v:stroke joinstyle="miter"/>
                        <v:formulas/>
                        <v:path arrowok="t" o:connecttype="custom" o:connectlocs="213679,63670;187149,196327;52318,207387;4524,80827;113009,2;112807,36968;40003,91210;72077,176144;162562,168722;180366,79697;213679,63670" o:connectangles="0,0,0,0,0,0,0,0,0,0,0" textboxrect="0,0,224790,224790"/>
                        <v:textbox>
                          <w:txbxContent>
                            <w:p w14:paraId="0A9D9DEF" w14:textId="77777777" w:rsidR="00BE08B3" w:rsidRPr="00715316" w:rsidRDefault="00BE08B3" w:rsidP="00BE08B3">
                              <w:pPr>
                                <w:rPr>
                                  <w:color w:val="06588B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Office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xure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Xmind</w:t>
            </w:r>
          </w:p>
          <w:p w14:paraId="04061A83" w14:textId="5A744B26" w:rsidR="00BE08B3" w:rsidRDefault="00715316" w:rsidP="00BE08B3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 wp14:anchorId="52D5E3EF" wp14:editId="6B00B51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-25400</wp:posOffset>
                      </wp:positionV>
                      <wp:extent cx="415059" cy="414655"/>
                      <wp:effectExtent l="25400" t="0" r="0" b="17145"/>
                      <wp:wrapNone/>
                      <wp:docPr id="2" name="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59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7" name="同心圆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空心弧 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100494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98F2C" w14:textId="77777777" w:rsidR="00BE08B3" w:rsidRPr="00BA6032" w:rsidRDefault="00BE08B3" w:rsidP="00BE08B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D5E3EF" id="_x7ec4__x0020_2" o:spid="_x0000_s1032" style="position:absolute;left:0;text-align:left;margin-left:23.35pt;margin-top:-1.95pt;width:32.7pt;height:32.65pt;z-index:251789312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">
                      <v:shape id="_x540c__x5fc3__x5706__x0020_7" o:spid="_x0000_s1033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xB+wgAA&#10;ANoAAAAPAAAAZHJzL2Rvd25yZXYueG1sRI9PawIxFMTvQr9DeIVeRLPtQWU1K1IoFXtZtZfeHpu3&#10;f9rNS9hEjd++EQSPw8z8hlmto+nFmQbfWVbwOs1AEFdWd9wo+D5+TBYgfEDW2FsmBVfysC6eRivM&#10;tb3wns6H0IgEYZ+jgjYEl0vpq5YM+ql1xMmr7WAwJDk0Ug94SXDTy7csm0mDHaeFFh29t1T9HU5G&#10;weful6ksfzCW2fwrbsboajdT6uU5bpYgAsXwCN/bW61gDrcr6QbI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EH7CAAAA2gAAAA8AAAAAAAAAAAAAAAAAlwIAAGRycy9kb3du&#10;cmV2LnhtbFBLBQYAAAAABAAEAPUAAACGAwAAAAA=&#10;" adj="3431" fillcolor="#e7e6e6 [3214]" stroked="f" strokeweight="1pt">
                        <v:stroke joinstyle="miter"/>
                        <v:path arrowok="t"/>
                      </v:shape>
                      <v:shape id="_x7a7a__x5fc3__x5f27__x0020_8" o:spid="_x0000_s1034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LHmNvwAA&#10;ANoAAAAPAAAAZHJzL2Rvd25yZXYueG1sRE/LisIwFN0L8w/hCrPTVBeD1EaRmSmIgwsfiMtLc22D&#10;zU3bRO38vVkILg/nnS17W4s7dd44VjAZJyCIC6cNlwqOh3w0A+EDssbaMSn4Jw/Lxccgw1S7B+/o&#10;vg+liCHsU1RQhdCkUvqiIot+7BriyF1cZzFE2JVSd/iI4baW0yT5khYNx4YKG/quqLjub1ZBu6Xe&#10;l5t2c/s96XNOjfn5OxulPof9ag4iUB/e4pd7rRXErfFKvAFy8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AseY2/AAAA2gAAAA8AAAAAAAAAAAAAAAAAlwIAAGRycy9kb3ducmV2&#10;LnhtbFBLBQYAAAAABAAEAPUAAACDAwAAAAA=&#10;" adj="-11796480,,5400" path="m223110,93037c231255,139622,209368,186323,168354,209869,127340,233415,75975,228768,39852,198245,3729,167721,-9422,117851,6950,73484,23323,29116,65717,-256,113008,2l112807,36968c81070,36795,52619,56506,41632,86281,30644,116056,39470,149524,63712,170008,87954,190492,122425,193611,149949,177809,177473,162007,192162,130667,186696,99403l223110,93037xe" fillcolor="#719cc1" stroked="f" strokeweight="1pt">
                        <v:stroke joinstyle="miter"/>
                        <v:formulas/>
                        <v:path arrowok="t" o:connecttype="custom" o:connectlocs="223110,93037;168354,209869;39852,198245;6950,73484;113008,2;112807,36968;41632,86281;63712,170008;149949,177809;186696,99403;223110,93037" o:connectangles="0,0,0,0,0,0,0,0,0,0,0" textboxrect="0,0,224790,224790"/>
                        <v:textbox>
                          <w:txbxContent>
                            <w:p w14:paraId="43C98F2C" w14:textId="77777777" w:rsidR="00BE08B3" w:rsidRPr="00BA6032" w:rsidRDefault="00BE08B3" w:rsidP="00BE08B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933C9E9" w14:textId="3311D03C" w:rsidR="00BE08B3" w:rsidRPr="00186107" w:rsidRDefault="00715316" w:rsidP="00BE08B3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0" layoutInCell="1" allowOverlap="1" wp14:anchorId="320A0C5C" wp14:editId="101EF818">
                      <wp:simplePos x="0" y="0"/>
                      <wp:positionH relativeFrom="column">
                        <wp:posOffset>1134962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0" name="组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1" name="同心圆 3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空心弧 3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544455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480DE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0A0C5C" id="_x7ec4__x0020_30" o:spid="_x0000_s1035" style="position:absolute;left:0;text-align:left;margin-left:89.35pt;margin-top:40.75pt;width:32.65pt;height:32.65pt;z-index:251793408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">
                      <v:shape id="_x540c__x5fc3__x5706__x0020_31" o:spid="_x0000_s1036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TsuxAAA&#10;ANsAAAAPAAAAZHJzL2Rvd25yZXYueG1sRI9BawIxFITvhf6H8ApeSs1qQcvW7CIFUfSyai+9PTbP&#10;3W03L2ETNf77Rij0OMzMN8yijKYXFxp8Z1nBZJyBIK6t7rhR8HlcvbyB8AFZY2+ZFNzIQ1k8Piww&#10;1/bKe7ocQiMShH2OCtoQXC6lr1sy6MfWESfvZAeDIcmhkXrAa4KbXk6zbCYNdpwWWnT00VL9czgb&#10;BevtN1NVfWGssvkuLp/RndxMqdFTXL6DCBTDf/ivvdEKXidw/5J+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Pk7L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2" o:spid="_x0000_s1037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EpcPwgAA&#10;ANsAAAAPAAAAZHJzL2Rvd25yZXYueG1sRI9Pi8IwFMTvC36H8ARva6qCLNUo4h8QxcOqiMdH82yD&#10;zUttotZvbxYWPA4z8xtmPG1sKR5Ue+NYQa+bgCDOnDacKzgeVt8/IHxA1lg6JgUv8jCdtL7GmGr3&#10;5F967EMuIoR9igqKEKpUSp8VZNF3XUUcvYurLYYo61zqGp8RbkvZT5KhtGg4LhRY0byg7Lq/WwW3&#10;HTU+39w29+VJn1dUmcX2bJTqtJvZCESgJnzC/+21VjDow9+X+APk5A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cSlw/CAAAA2wAAAA8AAAAAAAAAAAAAAAAAlwIAAGRycy9kb3du&#10;cmV2LnhtbFBLBQYAAAAABAAEAPUAAACGAwAAAAA=&#10;" adj="-11796480,,5400" path="m219533,78424c234245,124823,217418,175419,177848,203765,138278,232111,84959,231765,45760,202907,6561,174049,-9607,123239,5706,77035,21019,30831,64333,-265,113008,1l112807,36968c80142,36790,51074,57658,40797,88665,30520,119672,41371,153771,67677,173137,93983,192503,129766,192736,156321,173713,182876,154690,194169,120735,184296,89597l219533,78424xe" fillcolor="#719cc1" stroked="f" strokeweight="1pt">
                        <v:stroke joinstyle="miter"/>
                        <v:formulas/>
                        <v:path arrowok="t" o:connecttype="custom" o:connectlocs="219533,78424;177848,203765;45760,202907;5706,77035;113008,1;112807,36968;40797,88665;67677,173137;156321,173713;184296,89597;219533,78424" o:connectangles="0,0,0,0,0,0,0,0,0,0,0" textboxrect="0,0,224790,224790"/>
                        <v:textbox>
                          <w:txbxContent>
                            <w:p w14:paraId="552480DE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0" layoutInCell="1" allowOverlap="1" wp14:anchorId="0FC6E9C0" wp14:editId="2625B860">
                      <wp:simplePos x="0" y="0"/>
                      <wp:positionH relativeFrom="column">
                        <wp:posOffset>292140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33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34" name="同心圆 3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空心弧 3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853126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719CC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73D0F1" w14:textId="77777777" w:rsidR="00BE08B3" w:rsidRPr="00374361" w:rsidRDefault="00BE08B3" w:rsidP="00BE08B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6E9C0" id="_x7ec4__x0020_33" o:spid="_x0000_s1038" style="position:absolute;left:0;text-align:left;margin-left:23pt;margin-top:40.75pt;width:32.65pt;height:32.65pt;z-index:251792384;mso-width-relative:margin;mso-height-relative:margin" coordsize="225208,225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">
                      <v:shape id="_x540c__x5fc3__x5706__x0020_34" o:spid="_x0000_s1039" type="#_x0000_t23" style="position:absolute;width:225208;height:2252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pi2xAAA&#10;ANsAAAAPAAAAZHJzL2Rvd25yZXYueG1sRI9BawIxFITvQv9DeIVepGbVsi1bo4ggil62tpfeHpvn&#10;7rabl7BJNf57IxQ8DjPzDTNbRNOJE/W+taxgPMpAEFdWt1wr+PpcP7+B8AFZY2eZFFzIw2L+MJhh&#10;oe2ZP+h0CLVIEPYFKmhCcIWUvmrIoB9ZR5y8o+0NhiT7WuoezwluOjnJslwabDktNOho1VD1e/gz&#10;Cja7H6ay/MZYZq/7uByiO7pcqafHuHwHESiGe/i/vdUKpi9w+5J+gJ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6YtsQAAADbAAAADwAAAAAAAAAAAAAAAACXAgAAZHJzL2Rv&#10;d25yZXYueG1sUEsFBgAAAAAEAAQA9QAAAIgDAAAAAA==&#10;" adj="3431" fillcolor="#e7e6e6 [3214]" stroked="f" strokeweight="1pt">
                        <v:stroke joinstyle="miter"/>
                        <v:path arrowok="t"/>
                      </v:shape>
                      <v:shape id="_x7a7a__x5fc3__x5f27__x0020_36" o:spid="_x0000_s1040" style="position:absolute;width:224790;height:224790;visibility:visible;mso-wrap-style:square;v-text-anchor:middle" coordsize="224790,22479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ZEMxAAA&#10;ANsAAAAPAAAAZHJzL2Rvd25yZXYueG1sRI9Ba8JAFITvgv9heUJvutFCkJhViq0gkR60peT4yD6T&#10;pdm3Mbtq/PfdQqHHYWa+YfLNYFtxo94bxwrmswQEceW04VrB58duugThA7LG1jEpeJCHzXo8yjHT&#10;7s5Hup1CLSKEfYYKmhC6TEpfNWTRz1xHHL2z6y2GKPta6h7vEW5buUiSVFo0HBca7GjbUPV9uloF&#10;l3cafF1ciuvbly531JnXQ2mUepoMLysQgYbwH/5r77WC5xR+v8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mRDMQAAADbAAAADwAAAAAAAAAAAAAAAACXAgAAZHJzL2Rv&#10;d25yZXYueG1sUEsFBgAAAAAEAAQA9QAAAIgDAAAAAA==&#10;" adj="-11796480,,5400" path="m222148,88168c232440,134793,212150,182832,171552,207962,130953,233093,78908,229830,41766,199825,4624,169820,-9507,119624,6528,74649,22563,29675,65263,-260,113009,1,112942,12323,112874,24646,112807,36968,80764,36793,52108,56882,41348,87064,30587,117246,40070,150933,64996,171069,89922,191205,124850,193395,152095,176530,179341,159665,192957,127426,186050,96136l222148,88168xe" fillcolor="#719cc1" stroked="f" strokeweight="1pt">
                        <v:stroke joinstyle="miter"/>
                        <v:formulas/>
                        <v:path arrowok="t" o:connecttype="custom" o:connectlocs="222148,88168;171552,207962;41766,199825;6528,74649;113009,1;112807,36968;41348,87064;64996,171069;152095,176530;186050,96136;222148,88168" o:connectangles="0,0,0,0,0,0,0,0,0,0,0" textboxrect="0,0,224790,224790"/>
                        <v:textbox>
                          <w:txbxContent>
                            <w:p w14:paraId="2273D0F1" w14:textId="77777777" w:rsidR="00BE08B3" w:rsidRPr="00374361" w:rsidRDefault="00BE08B3" w:rsidP="00BE08B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墨刀</w:t>
            </w:r>
            <w:r w:rsidR="00BE08B3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6A0CB0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Mockups</w:t>
            </w:r>
          </w:p>
          <w:p w14:paraId="70FE6EEC" w14:textId="0DEB6310" w:rsidR="00F63229" w:rsidRPr="00C12D35" w:rsidRDefault="00F63229" w:rsidP="002E510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</w:tc>
      </w:tr>
      <w:tr w:rsidR="0017290F" w:rsidRPr="007D67ED" w14:paraId="5A75E59C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F323616" w14:textId="68A1E184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0451C3D6" w14:textId="448FC450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5932274" w14:textId="1C29FB05" w:rsidR="007030E1" w:rsidRPr="003D07F5" w:rsidRDefault="007030E1" w:rsidP="006936F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b/>
                <w:color w:val="719CC1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12864" behindDoc="0" locked="0" layoutInCell="1" allowOverlap="1" wp14:anchorId="3688B98B" wp14:editId="0F20738F">
                  <wp:simplePos x="0" y="0"/>
                  <wp:positionH relativeFrom="column">
                    <wp:posOffset>9249</wp:posOffset>
                  </wp:positionH>
                  <wp:positionV relativeFrom="paragraph">
                    <wp:posOffset>55425</wp:posOffset>
                  </wp:positionV>
                  <wp:extent cx="396000" cy="396000"/>
                  <wp:effectExtent l="0" t="0" r="10795" b="10795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C6EEA91" wp14:editId="06298150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37" name="直线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48B48A" id="直线连接符 37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工作经历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PROFESSIONAL SKILLS</w:t>
            </w:r>
          </w:p>
          <w:p w14:paraId="3CC5DE2C" w14:textId="1BB62416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DE917FA" w14:textId="022F2D07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42498B11" w14:textId="088EDB82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，单元测试、组装测试案例编写、测试，功能测试支持，解决问题单等。</w:t>
            </w:r>
          </w:p>
          <w:p w14:paraId="1A68DC53" w14:textId="5102DC67" w:rsidR="0017290F" w:rsidRDefault="0017290F" w:rsidP="0017290F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43D92B20" w14:textId="7D14244D" w:rsidR="0017290F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D5855B2" w14:textId="51A7F283" w:rsidR="0017290F" w:rsidRDefault="0017290F" w:rsidP="0017290F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目，与各部门、各团队项目负责人沟通，严格把控项目进度、预估风险。</w:t>
            </w:r>
          </w:p>
          <w:p w14:paraId="0DBE255A" w14:textId="77777777" w:rsidR="007030E1" w:rsidRDefault="0017290F" w:rsidP="007030E1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分析每日数据，能够及时发现问题并主动与产品负责人联系，尽早了解问题发生原因并协助解决问题。</w:t>
            </w:r>
          </w:p>
          <w:p w14:paraId="0C8D7203" w14:textId="0EB34080" w:rsidR="0017290F" w:rsidRPr="007030E1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6A0CB0"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71C6F7D" wp14:editId="37080076">
                  <wp:simplePos x="0" y="0"/>
                  <wp:positionH relativeFrom="column">
                    <wp:posOffset>-9573</wp:posOffset>
                  </wp:positionH>
                  <wp:positionV relativeFrom="paragraph">
                    <wp:posOffset>297156</wp:posOffset>
                  </wp:positionV>
                  <wp:extent cx="396000" cy="396000"/>
                  <wp:effectExtent l="0" t="0" r="10795" b="10795"/>
                  <wp:wrapNone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A37E70" w14:textId="081A781B" w:rsidR="0017290F" w:rsidRPr="003D07F5" w:rsidRDefault="0017290F" w:rsidP="00100E49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781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1" layoutInCell="1" allowOverlap="1" wp14:anchorId="394CF86C" wp14:editId="538B0027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301625</wp:posOffset>
                      </wp:positionV>
                      <wp:extent cx="3657600" cy="0"/>
                      <wp:effectExtent l="0" t="0" r="25400" b="25400"/>
                      <wp:wrapNone/>
                      <wp:docPr id="46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28ADC14" id="直线连接符 46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75pt" to="518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4C8C05D7" w14:textId="77777777" w:rsidR="0017290F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 xml:space="preserve">菱菱邦 APP </w:t>
            </w:r>
          </w:p>
          <w:p w14:paraId="32C8DE13" w14:textId="29359F9C" w:rsidR="0017290F" w:rsidRPr="00C50AEB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19CC1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color w:val="719CC1"/>
                <w:sz w:val="18"/>
                <w:szCs w:val="18"/>
              </w:rPr>
              <w:t>产品经理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（201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~至今）</w:t>
            </w:r>
          </w:p>
          <w:p w14:paraId="5EFC57FE" w14:textId="4E5E3E98" w:rsidR="0017290F" w:rsidRPr="00712A69" w:rsidRDefault="0017290F" w:rsidP="00712A69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产品描述：菱菱邦是一款为“上汽通用五菱”车主量身打造的</w:t>
            </w:r>
            <w:r w:rsid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社交、</w:t>
            </w:r>
            <w:r w:rsidR="00712A69"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Pr="00712A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类APP。为用户提供购车、用车、养车、换车等环节贴心服务，让用户与用户、经销商、厂商、平台沟通0距离。</w:t>
            </w:r>
          </w:p>
          <w:p w14:paraId="11C883FE" w14:textId="77777777" w:rsidR="0017290F" w:rsidRDefault="0017290F" w:rsidP="0017290F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</w:t>
            </w:r>
          </w:p>
          <w:p w14:paraId="2394FCEB" w14:textId="5220B001" w:rsidR="00100E49" w:rsidRPr="007030E1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官方商城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为用户提供在线提交购车意向单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锁定购车优惠</w:t>
            </w:r>
            <w:r w:rsidR="00CE286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的版块</w:t>
            </w:r>
            <w:r w:rsidR="003D07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；设计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清晰</w:t>
            </w:r>
            <w:r w:rsidR="00D4255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简便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的下订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流程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，提高用户体验；上线后，购车意向单3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天突破1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500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单，提车成功突破1</w:t>
            </w:r>
            <w:r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000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单。</w:t>
            </w:r>
          </w:p>
          <w:p w14:paraId="64878717" w14:textId="4FB7D1B3" w:rsidR="00E30EB8" w:rsidRDefault="00100E49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金牌技师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是一个在线问答版块，用户在使用车辆过程中产生的任何疑问都可以在线提问，由专业技师进行回答；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用户提问时，根据输入关键字联想出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其他用户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被技师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回复的问题</w:t>
            </w:r>
            <w:r w:rsidR="004F007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及答案</w:t>
            </w:r>
            <w:r w:rsidR="004F007B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，让用户更快解决问题；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长</w:t>
            </w:r>
            <w:r w:rsidR="00A64E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没有任何技师回复的问题，悬赏回答，提高响应率；用户提问被采纳可将问题消耗的金币返还，提高采纳率，被用户采纳技师可以获得奖励，技师参与</w:t>
            </w:r>
            <w:r w:rsidR="00DE1AB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积极性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更高，在1个月左右的时间，活跃技师由1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多名增长到5</w:t>
            </w:r>
            <w:r w:rsidR="00E30EB8" w:rsidRPr="007030E1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00</w:t>
            </w:r>
            <w:r w:rsidR="00E30EB8" w:rsidRPr="007030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多名。</w:t>
            </w:r>
          </w:p>
          <w:p w14:paraId="2E05E884" w14:textId="68D7A61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社区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：用户根据自己的兴趣加入社区，志同道合的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人聚集到一起，谈天说地聊车炫技，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优质内容</w:t>
            </w:r>
            <w:r w:rsidR="00231EA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也会被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推荐到首页。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其中</w:t>
            </w:r>
            <w:r w:rsidR="0034177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提车作业贴</w:t>
            </w:r>
            <w:r w:rsidR="00F271C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作为模板发帖形式，得到用户的响应和认可。上线3个月，近万名车主发布自己的用车感受和爱车图片，产出大量精华帖。</w:t>
            </w:r>
          </w:p>
          <w:p w14:paraId="1E175438" w14:textId="1CED5C22" w:rsidR="00E30EB8" w:rsidRPr="00231EAA" w:rsidRDefault="007030E1" w:rsidP="00E30EB8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预约试驾、预约</w:t>
            </w:r>
            <w:r w:rsidR="00231EAA" w:rsidRPr="00F119C3">
              <w:rPr>
                <w:rFonts w:ascii="微软雅黑" w:eastAsia="微软雅黑" w:hAnsi="微软雅黑" w:hint="eastAsia"/>
                <w:b/>
                <w:color w:val="7F7F7F" w:themeColor="text1" w:themeTint="80"/>
                <w:sz w:val="18"/>
                <w:szCs w:val="18"/>
              </w:rPr>
              <w:t>维保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：为潜客、保客提供专业服务项目。</w:t>
            </w:r>
          </w:p>
          <w:p w14:paraId="65BA4868" w14:textId="77777777" w:rsidR="007030E1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</w:p>
          <w:p w14:paraId="3678A568" w14:textId="6DCB21B5" w:rsidR="007030E1" w:rsidRPr="00C50AEB" w:rsidRDefault="007030E1" w:rsidP="007030E1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~至今）</w:t>
            </w:r>
          </w:p>
          <w:p w14:paraId="4D6E68A3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1FB11799" w14:textId="5DAC6326" w:rsidR="007030E1" w:rsidRDefault="00F119C3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经销商后台管理系统：客户资源管理及维护、厂家优惠活动核销等。</w:t>
            </w:r>
          </w:p>
          <w:p w14:paraId="67E30F03" w14:textId="617BB406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后台管理系统：客户信息管理、经销商信息管理、商城订单信息管理等。</w:t>
            </w:r>
          </w:p>
          <w:p w14:paraId="0CC3DC68" w14:textId="61B6328E" w:rsidR="007030E1" w:rsidRPr="009727B3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运营后台管理系统：菱菱邦前端各模块配置信息管理、会员等级管理、商城商品管理等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50EB2DFD" w14:textId="77777777" w:rsidR="007030E1" w:rsidRDefault="007030E1" w:rsidP="007030E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9502331" w14:textId="1085C497" w:rsidR="007030E1" w:rsidRDefault="007030E1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566CD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合作完成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经销商上下架配置管理设计。</w:t>
            </w:r>
          </w:p>
          <w:p w14:paraId="34BA9AFF" w14:textId="2F88EF5E" w:rsidR="00DE1ABD" w:rsidRDefault="00DE1ABD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后台数据可视化设计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EE0E024" w14:textId="6D84E3B0" w:rsidR="00566CD4" w:rsidRDefault="00566CD4" w:rsidP="007030E1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用户信息管理、经销商管理后台优化。</w:t>
            </w:r>
          </w:p>
          <w:p w14:paraId="2D6D7031" w14:textId="3432DD8E" w:rsidR="0017290F" w:rsidRPr="00E30EB8" w:rsidRDefault="0017290F" w:rsidP="007030E1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17290F" w:rsidRPr="007D67ED" w14:paraId="18B9DE98" w14:textId="77777777" w:rsidTr="0017290F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0962F7A9" w14:textId="29B9E3F9" w:rsidR="0017290F" w:rsidRPr="00936197" w:rsidRDefault="0017290F" w:rsidP="002E161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34C3B9DB" w14:textId="6F1389FA" w:rsidR="0017290F" w:rsidRDefault="0017290F" w:rsidP="002E161B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C11B676" w14:textId="77777777" w:rsidR="0017290F" w:rsidRPr="003D07F5" w:rsidRDefault="0017290F" w:rsidP="0017290F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719CC1"/>
                <w:sz w:val="18"/>
                <w:szCs w:val="18"/>
              </w:rPr>
            </w:pPr>
            <w:r w:rsidRPr="003D07F5">
              <w:rPr>
                <w:rFonts w:ascii="微软雅黑" w:eastAsia="微软雅黑" w:hAnsi="微软雅黑"/>
                <w:b/>
                <w:noProof/>
                <w:color w:val="719CC1"/>
              </w:rPr>
              <w:drawing>
                <wp:anchor distT="0" distB="0" distL="114300" distR="114300" simplePos="0" relativeHeight="251805696" behindDoc="0" locked="0" layoutInCell="1" allowOverlap="1" wp14:anchorId="2E91B039" wp14:editId="68C6162F">
                  <wp:simplePos x="0" y="0"/>
                  <wp:positionH relativeFrom="column">
                    <wp:posOffset>-19243</wp:posOffset>
                  </wp:positionH>
                  <wp:positionV relativeFrom="paragraph">
                    <wp:posOffset>112459</wp:posOffset>
                  </wp:positionV>
                  <wp:extent cx="396000" cy="396000"/>
                  <wp:effectExtent l="0" t="0" r="10795" b="1079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07F5">
              <w:rPr>
                <w:rFonts w:ascii="微软雅黑" w:eastAsia="微软雅黑" w:hAnsi="微软雅黑"/>
                <w:b/>
                <w:noProof/>
                <w:color w:val="719CC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0D3D9A1B" wp14:editId="0F4DAEE4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299720</wp:posOffset>
                      </wp:positionV>
                      <wp:extent cx="3657600" cy="0"/>
                      <wp:effectExtent l="0" t="0" r="0" b="0"/>
                      <wp:wrapNone/>
                      <wp:docPr id="40" name="直线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51B2C1" id="直线连接符 40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23.6pt" to="518.35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 w:rsidRPr="003D07F5">
              <w:rPr>
                <w:rFonts w:ascii="微软雅黑" w:eastAsia="微软雅黑" w:hAnsi="微软雅黑" w:hint="eastAsia"/>
                <w:b/>
                <w:color w:val="719CC1"/>
              </w:rPr>
              <w:t>项目</w:t>
            </w:r>
            <w:r w:rsidRPr="003D07F5">
              <w:rPr>
                <w:rFonts w:ascii="微软雅黑" w:eastAsia="微软雅黑" w:hAnsi="微软雅黑"/>
                <w:b/>
                <w:color w:val="719CC1"/>
              </w:rPr>
              <w:t>经历PROJECT EXPERIENCE</w:t>
            </w:r>
          </w:p>
          <w:p w14:paraId="68E0756F" w14:textId="7CB5CE5A" w:rsidR="00CB56D6" w:rsidRPr="00DE1ABD" w:rsidRDefault="00CB56D6" w:rsidP="00DE1ABD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6838B276" w14:textId="23E45626" w:rsidR="00CB56D6" w:rsidRDefault="00CB56D6" w:rsidP="00CB56D6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77CCFB1" w14:textId="2C361A92" w:rsidR="00CB56D6" w:rsidRDefault="00CB56D6" w:rsidP="00CB56D6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</w:t>
            </w:r>
            <w:r w:rsidR="00F119C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多家经销商增加销售渠道，提高收益；互联网化办公，提高工作效率。</w:t>
            </w:r>
          </w:p>
          <w:p w14:paraId="73885AEC" w14:textId="05552C82" w:rsidR="0017290F" w:rsidRPr="00231EAA" w:rsidRDefault="00CB56D6" w:rsidP="00231EAA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小时的数据整理时间。</w:t>
            </w:r>
          </w:p>
          <w:p w14:paraId="51151448" w14:textId="77777777" w:rsidR="0017290F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泡泡巴士APP</w:t>
            </w:r>
          </w:p>
          <w:p w14:paraId="30B7F46F" w14:textId="7D3310F5" w:rsidR="0017290F" w:rsidRPr="00516E4B" w:rsidRDefault="0017290F" w:rsidP="002E161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</w:t>
            </w:r>
            <w:r w:rsidR="00720D0C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7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6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01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）</w:t>
            </w:r>
          </w:p>
          <w:p w14:paraId="1C291DD8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产品描述：泡泡巴士是一款公共交通出行查询类APP。随时查询公交车位置、规划出行路线、了解路况等。</w:t>
            </w:r>
          </w:p>
          <w:p w14:paraId="706AA0F0" w14:textId="77777777" w:rsidR="0017290F" w:rsidRPr="00201E3C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负责内容：由 0到1的产品产出及迭代，独立负责。</w:t>
            </w:r>
          </w:p>
          <w:p w14:paraId="45ACFD3D" w14:textId="77777777" w:rsidR="0017290F" w:rsidRDefault="0017290F" w:rsidP="002E161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187BF64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随时获知车辆实时位置，让一切尽在掌握</w:t>
            </w:r>
          </w:p>
          <w:p w14:paraId="66A4224A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准确的公交定位，实时展示给用户</w:t>
            </w:r>
          </w:p>
          <w:p w14:paraId="41C44D92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上下车提醒，让出行更从容</w:t>
            </w:r>
          </w:p>
          <w:p w14:paraId="22E0A7F7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基于众包数据的全国城市公交线路实时数据让数据更准确更有趣，实时共享路况及车内情况</w:t>
            </w:r>
          </w:p>
          <w:p w14:paraId="1F9884FA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“我”附近的公交车，方便收藏，距离更直观</w:t>
            </w:r>
          </w:p>
          <w:p w14:paraId="393220EB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首页展示附近公交车站点及线路，定位准确</w:t>
            </w:r>
          </w:p>
          <w:p w14:paraId="5325B6C1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地图/文字方式展示GPS定位车辆位置，简洁易懂</w:t>
            </w:r>
          </w:p>
          <w:p w14:paraId="68E0ECB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了解你的出行习惯，</w:t>
            </w: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私人定制你的专属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出行</w:t>
            </w:r>
          </w:p>
          <w:p w14:paraId="17E62A2F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首页展示收藏线路来站时间，一目了然</w:t>
            </w: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。反向查询，往返路程更方便</w:t>
            </w:r>
          </w:p>
          <w:p w14:paraId="73ED10A8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路线规划设置常用地点，结果展示预计来车时间</w:t>
            </w:r>
          </w:p>
          <w:p w14:paraId="68A4F716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根据用户习惯性操作以及当前路况等因素，进行线路推送、到站提醒、收藏提醒等个性化的推荐操作</w:t>
            </w:r>
          </w:p>
          <w:p w14:paraId="1BA80327" w14:textId="77777777" w:rsidR="0017290F" w:rsidRPr="00201E3C" w:rsidRDefault="0017290F" w:rsidP="009727B3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不仅仅是一个出行软件，更是一种生活态度</w:t>
            </w:r>
          </w:p>
          <w:p w14:paraId="178DA1D3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乘车公里数排行榜</w:t>
            </w:r>
          </w:p>
          <w:p w14:paraId="2F85C70A" w14:textId="77777777" w:rsidR="0017290F" w:rsidRPr="00201E3C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201E3C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好友互动，点赞、位置共享(规划中...)</w:t>
            </w:r>
          </w:p>
          <w:p w14:paraId="08FB6629" w14:textId="77777777" w:rsidR="0017290F" w:rsidRDefault="0017290F" w:rsidP="005B2BC6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BC3AC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附近的人，同乘聊天更有趣(规划中...)</w:t>
            </w:r>
          </w:p>
          <w:p w14:paraId="2F8AD909" w14:textId="77777777" w:rsidR="00DE1ABD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网约车系统</w:t>
            </w:r>
          </w:p>
          <w:p w14:paraId="7CB4F333" w14:textId="183C8621" w:rsidR="00DE1ABD" w:rsidRPr="00C50AEB" w:rsidRDefault="00DE1ABD" w:rsidP="00DE1AB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19CC1"/>
                <w:sz w:val="21"/>
                <w:szCs w:val="22"/>
              </w:rPr>
            </w:pP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产品经理（201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.0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~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201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5</w:t>
            </w:r>
            <w:r w:rsidRPr="00C50AEB">
              <w:rPr>
                <w:rFonts w:ascii="微软雅黑" w:eastAsia="微软雅黑" w:hAnsi="微软雅黑" w:hint="eastAsia"/>
                <w:i/>
                <w:iCs/>
                <w:color w:val="719CC1"/>
                <w:sz w:val="18"/>
                <w:szCs w:val="18"/>
              </w:rPr>
              <w:t>.</w:t>
            </w:r>
            <w:r w:rsidR="00A4444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0</w:t>
            </w:r>
            <w:r w:rsidR="00231EAA"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8</w:t>
            </w:r>
            <w:r w:rsidRPr="00C50AEB">
              <w:rPr>
                <w:rFonts w:ascii="微软雅黑" w:eastAsia="微软雅黑" w:hAnsi="微软雅黑"/>
                <w:i/>
                <w:iCs/>
                <w:color w:val="719CC1"/>
                <w:sz w:val="18"/>
                <w:szCs w:val="18"/>
              </w:rPr>
              <w:t>）</w:t>
            </w:r>
          </w:p>
          <w:p w14:paraId="44E2EFED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产品描述：乘客端（微信公众号）、司机端（app）打造专业移动叫车服务，针对城市定制化服务。</w:t>
            </w:r>
          </w:p>
          <w:p w14:paraId="511B2F70" w14:textId="77777777" w:rsidR="00DE1ABD" w:rsidRPr="00201E3C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负责内容：独立负责由 0到1的产品产出。</w:t>
            </w:r>
          </w:p>
          <w:p w14:paraId="1AF7BB73" w14:textId="77777777" w:rsidR="00DE1ABD" w:rsidRDefault="00DE1ABD" w:rsidP="00DE1AB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left="176" w:rightChars="73" w:right="175" w:firstLineChars="0" w:hanging="176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产品功能：</w:t>
            </w:r>
          </w:p>
          <w:p w14:paraId="2CDEE380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客户端（微信公众号）</w:t>
            </w:r>
          </w:p>
          <w:p w14:paraId="7DCA6C3B" w14:textId="315A18EE" w:rsidR="00DE1ABD" w:rsidRPr="00F72772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用户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定位、叫车、支付、评价、客户信息及安全保护措施</w:t>
            </w:r>
            <w:r w:rsidR="00720D0C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  <w:p w14:paraId="59A6FF41" w14:textId="77777777" w:rsidR="00DE1ABD" w:rsidRDefault="00DE1ABD" w:rsidP="00DE1ABD">
            <w:pPr>
              <w:pStyle w:val="a9"/>
              <w:numPr>
                <w:ilvl w:val="0"/>
                <w:numId w:val="25"/>
              </w:numPr>
              <w:tabs>
                <w:tab w:val="center" w:pos="880"/>
              </w:tabs>
              <w:spacing w:beforeLines="30" w:before="97" w:line="300" w:lineRule="exact"/>
              <w:ind w:left="598" w:rightChars="73" w:right="175" w:firstLineChars="0" w:hanging="284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7277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司机端（安卓版app）</w:t>
            </w:r>
          </w:p>
          <w:p w14:paraId="3A3184A1" w14:textId="573F07B2" w:rsidR="00DE1ABD" w:rsidRPr="00BD78AA" w:rsidRDefault="00DE1ABD" w:rsidP="00DE1ABD">
            <w:pPr>
              <w:pStyle w:val="p0"/>
              <w:autoSpaceDN w:val="0"/>
              <w:spacing w:before="30" w:after="163"/>
              <w:ind w:left="656" w:right="73"/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</w:pP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语音播报实时/预约订单、抢单、接乘客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的路线规划</w:t>
            </w:r>
            <w:r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、到目的地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的</w:t>
            </w:r>
            <w:r w:rsidRPr="00F72772">
              <w:rPr>
                <w:rFonts w:ascii="微软雅黑" w:eastAsia="微软雅黑" w:hAnsi="微软雅黑" w:cstheme="minorBidi"/>
                <w:color w:val="7F7F7F" w:themeColor="text1" w:themeTint="80"/>
                <w:kern w:val="2"/>
                <w:sz w:val="18"/>
                <w:szCs w:val="18"/>
              </w:rPr>
              <w:t>路线规划、结账、提现</w:t>
            </w:r>
            <w:r w:rsidR="00C35252"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cstheme="minorBidi" w:hint="eastAsia"/>
                <w:color w:val="7F7F7F" w:themeColor="text1" w:themeTint="80"/>
                <w:kern w:val="2"/>
                <w:sz w:val="18"/>
                <w:szCs w:val="18"/>
              </w:rPr>
              <w:t>。</w:t>
            </w:r>
          </w:p>
        </w:tc>
      </w:tr>
    </w:tbl>
    <w:p w14:paraId="0908BAA9" w14:textId="4BD2BE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911A3" w14:textId="77777777" w:rsidR="00824243" w:rsidRDefault="00824243" w:rsidP="00047AD9">
      <w:r>
        <w:separator/>
      </w:r>
    </w:p>
  </w:endnote>
  <w:endnote w:type="continuationSeparator" w:id="0">
    <w:p w14:paraId="46A3CB57" w14:textId="77777777" w:rsidR="00824243" w:rsidRDefault="00824243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sukushi A Round Gothic Bold">
    <w:charset w:val="80"/>
    <w:family w:val="auto"/>
    <w:pitch w:val="variable"/>
    <w:sig w:usb0="800002CF" w:usb1="68C7FCFC" w:usb2="00000012" w:usb3="00000000" w:csb0="00020005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355E2" w14:textId="77777777" w:rsidR="00824243" w:rsidRDefault="00824243" w:rsidP="00047AD9">
      <w:r>
        <w:separator/>
      </w:r>
    </w:p>
  </w:footnote>
  <w:footnote w:type="continuationSeparator" w:id="0">
    <w:p w14:paraId="71801AC0" w14:textId="77777777" w:rsidR="00824243" w:rsidRDefault="00824243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CAD49AAE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5BA59F9"/>
    <w:multiLevelType w:val="hybridMultilevel"/>
    <w:tmpl w:val="DBB07C98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4342B6"/>
    <w:multiLevelType w:val="hybridMultilevel"/>
    <w:tmpl w:val="1D92A988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76D03F9"/>
    <w:multiLevelType w:val="hybridMultilevel"/>
    <w:tmpl w:val="57AA7F2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8A67970"/>
    <w:multiLevelType w:val="multilevel"/>
    <w:tmpl w:val="866E9F06"/>
    <w:lvl w:ilvl="0">
      <w:start w:val="1"/>
      <w:numFmt w:val="bullet"/>
      <w:lvlText w:val=""/>
      <w:lvlJc w:val="left"/>
      <w:pPr>
        <w:ind w:left="1136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6">
    <w:nsid w:val="10E5601E"/>
    <w:multiLevelType w:val="hybridMultilevel"/>
    <w:tmpl w:val="48B220F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CC6FFE"/>
    <w:multiLevelType w:val="multilevel"/>
    <w:tmpl w:val="9E8E4FC0"/>
    <w:lvl w:ilvl="0">
      <w:start w:val="1"/>
      <w:numFmt w:val="decimal"/>
      <w:lvlText w:val="%1."/>
      <w:lvlJc w:val="left"/>
      <w:pPr>
        <w:ind w:left="1136" w:hanging="480"/>
      </w:p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10">
    <w:nsid w:val="2239178C"/>
    <w:multiLevelType w:val="hybridMultilevel"/>
    <w:tmpl w:val="9EA480D0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1">
    <w:nsid w:val="22722589"/>
    <w:multiLevelType w:val="hybridMultilevel"/>
    <w:tmpl w:val="5E7049D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76B64C1"/>
    <w:multiLevelType w:val="hybridMultilevel"/>
    <w:tmpl w:val="4A749CAA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3C84E4A6">
      <w:start w:val="5"/>
      <w:numFmt w:val="bullet"/>
      <w:lvlText w:val="●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81A1995"/>
    <w:multiLevelType w:val="hybridMultilevel"/>
    <w:tmpl w:val="348AFB6A"/>
    <w:lvl w:ilvl="0" w:tplc="0409000F">
      <w:start w:val="1"/>
      <w:numFmt w:val="decimal"/>
      <w:lvlText w:val="%1."/>
      <w:lvlJc w:val="left"/>
      <w:pPr>
        <w:ind w:left="1018" w:hanging="420"/>
      </w:p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15">
    <w:nsid w:val="2D427B9B"/>
    <w:multiLevelType w:val="hybridMultilevel"/>
    <w:tmpl w:val="75EA04C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23A1F61"/>
    <w:multiLevelType w:val="hybridMultilevel"/>
    <w:tmpl w:val="EDA46536"/>
    <w:lvl w:ilvl="0" w:tplc="0409000B">
      <w:start w:val="1"/>
      <w:numFmt w:val="bullet"/>
      <w:lvlText w:val=""/>
      <w:lvlJc w:val="left"/>
      <w:pPr>
        <w:ind w:left="16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6" w:hanging="480"/>
      </w:pPr>
      <w:rPr>
        <w:rFonts w:ascii="Wingdings" w:hAnsi="Wingdings" w:hint="default"/>
      </w:rPr>
    </w:lvl>
  </w:abstractNum>
  <w:abstractNum w:abstractNumId="17">
    <w:nsid w:val="393D0C6A"/>
    <w:multiLevelType w:val="hybridMultilevel"/>
    <w:tmpl w:val="BC1C1F2E"/>
    <w:lvl w:ilvl="0" w:tplc="9250A7FC">
      <w:start w:val="1"/>
      <w:numFmt w:val="bullet"/>
      <w:lvlText w:val=""/>
      <w:lvlJc w:val="left"/>
      <w:pPr>
        <w:ind w:left="480" w:hanging="48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EB4234"/>
    <w:multiLevelType w:val="hybridMultilevel"/>
    <w:tmpl w:val="F5A45D50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3F486A08"/>
    <w:multiLevelType w:val="hybridMultilevel"/>
    <w:tmpl w:val="10F04DFC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932545B"/>
    <w:multiLevelType w:val="multilevel"/>
    <w:tmpl w:val="9E8E4FC0"/>
    <w:lvl w:ilvl="0">
      <w:start w:val="1"/>
      <w:numFmt w:val="decimal"/>
      <w:lvlText w:val="%1."/>
      <w:lvlJc w:val="left"/>
      <w:pPr>
        <w:ind w:left="1136" w:hanging="480"/>
      </w:p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22">
    <w:nsid w:val="4CC72420"/>
    <w:multiLevelType w:val="hybridMultilevel"/>
    <w:tmpl w:val="1038AA76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4AE571E"/>
    <w:multiLevelType w:val="hybridMultilevel"/>
    <w:tmpl w:val="BE123BEE"/>
    <w:lvl w:ilvl="0" w:tplc="0190287A">
      <w:start w:val="1"/>
      <w:numFmt w:val="bullet"/>
      <w:lvlText w:val="-"/>
      <w:lvlJc w:val="left"/>
      <w:pPr>
        <w:ind w:left="480" w:hanging="480"/>
      </w:pPr>
      <w:rPr>
        <w:rFonts w:ascii="Wide Latin" w:eastAsia="微软雅黑" w:hAnsi="Wide Lati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4">
    <w:nsid w:val="5BDA09DA"/>
    <w:multiLevelType w:val="hybridMultilevel"/>
    <w:tmpl w:val="97B8EE32"/>
    <w:lvl w:ilvl="0" w:tplc="9F3C4CFA">
      <w:start w:val="1"/>
      <w:numFmt w:val="bullet"/>
      <w:lvlText w:val="-"/>
      <w:lvlJc w:val="left"/>
      <w:pPr>
        <w:ind w:left="829" w:hanging="480"/>
      </w:pPr>
      <w:rPr>
        <w:rFonts w:ascii="Wide Latin" w:eastAsia="微软雅黑" w:hAnsi="Wide Lati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6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7">
    <w:nsid w:val="67767521"/>
    <w:multiLevelType w:val="hybridMultilevel"/>
    <w:tmpl w:val="C4F80FCC"/>
    <w:lvl w:ilvl="0" w:tplc="D37CB54E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28">
    <w:nsid w:val="69791113"/>
    <w:multiLevelType w:val="hybridMultilevel"/>
    <w:tmpl w:val="6534F90A"/>
    <w:lvl w:ilvl="0" w:tplc="0409000F">
      <w:start w:val="1"/>
      <w:numFmt w:val="decimal"/>
      <w:lvlText w:val="%1."/>
      <w:lvlJc w:val="left"/>
      <w:pPr>
        <w:ind w:left="1136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50D3478"/>
    <w:multiLevelType w:val="multilevel"/>
    <w:tmpl w:val="FEC8ED5E"/>
    <w:lvl w:ilvl="0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>
      <w:start w:val="1"/>
      <w:numFmt w:val="lowerLetter"/>
      <w:lvlText w:val="%2)"/>
      <w:lvlJc w:val="left"/>
      <w:pPr>
        <w:ind w:left="1616" w:hanging="480"/>
      </w:pPr>
    </w:lvl>
    <w:lvl w:ilvl="2">
      <w:start w:val="1"/>
      <w:numFmt w:val="lowerRoman"/>
      <w:lvlText w:val="%3."/>
      <w:lvlJc w:val="right"/>
      <w:pPr>
        <w:ind w:left="2096" w:hanging="480"/>
      </w:pPr>
    </w:lvl>
    <w:lvl w:ilvl="3">
      <w:start w:val="1"/>
      <w:numFmt w:val="decimal"/>
      <w:lvlText w:val="%4."/>
      <w:lvlJc w:val="left"/>
      <w:pPr>
        <w:ind w:left="2576" w:hanging="480"/>
      </w:pPr>
    </w:lvl>
    <w:lvl w:ilvl="4">
      <w:start w:val="1"/>
      <w:numFmt w:val="lowerLetter"/>
      <w:lvlText w:val="%5)"/>
      <w:lvlJc w:val="left"/>
      <w:pPr>
        <w:ind w:left="3056" w:hanging="480"/>
      </w:pPr>
    </w:lvl>
    <w:lvl w:ilvl="5">
      <w:start w:val="1"/>
      <w:numFmt w:val="lowerRoman"/>
      <w:lvlText w:val="%6."/>
      <w:lvlJc w:val="right"/>
      <w:pPr>
        <w:ind w:left="3536" w:hanging="480"/>
      </w:pPr>
    </w:lvl>
    <w:lvl w:ilvl="6">
      <w:start w:val="1"/>
      <w:numFmt w:val="decimal"/>
      <w:lvlText w:val="%7."/>
      <w:lvlJc w:val="left"/>
      <w:pPr>
        <w:ind w:left="4016" w:hanging="480"/>
      </w:pPr>
    </w:lvl>
    <w:lvl w:ilvl="7">
      <w:start w:val="1"/>
      <w:numFmt w:val="lowerLetter"/>
      <w:lvlText w:val="%8)"/>
      <w:lvlJc w:val="left"/>
      <w:pPr>
        <w:ind w:left="4496" w:hanging="480"/>
      </w:pPr>
    </w:lvl>
    <w:lvl w:ilvl="8">
      <w:start w:val="1"/>
      <w:numFmt w:val="lowerRoman"/>
      <w:lvlText w:val="%9."/>
      <w:lvlJc w:val="right"/>
      <w:pPr>
        <w:ind w:left="4976" w:hanging="480"/>
      </w:pPr>
    </w:lvl>
  </w:abstractNum>
  <w:abstractNum w:abstractNumId="30">
    <w:nsid w:val="79A8042F"/>
    <w:multiLevelType w:val="hybridMultilevel"/>
    <w:tmpl w:val="FEC8ED5E"/>
    <w:lvl w:ilvl="0" w:tplc="D37CB54E">
      <w:start w:val="1"/>
      <w:numFmt w:val="bullet"/>
      <w:lvlText w:val=""/>
      <w:lvlJc w:val="left"/>
      <w:pPr>
        <w:ind w:left="829" w:hanging="480"/>
      </w:pPr>
      <w:rPr>
        <w:rFonts w:ascii="Wingdings" w:eastAsia="Tsukushi A Round Gothic Bold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8"/>
  </w:num>
  <w:num w:numId="5">
    <w:abstractNumId w:val="26"/>
  </w:num>
  <w:num w:numId="6">
    <w:abstractNumId w:val="1"/>
  </w:num>
  <w:num w:numId="7">
    <w:abstractNumId w:val="23"/>
  </w:num>
  <w:num w:numId="8">
    <w:abstractNumId w:val="25"/>
  </w:num>
  <w:num w:numId="9">
    <w:abstractNumId w:val="30"/>
  </w:num>
  <w:num w:numId="10">
    <w:abstractNumId w:val="27"/>
  </w:num>
  <w:num w:numId="11">
    <w:abstractNumId w:val="7"/>
  </w:num>
  <w:num w:numId="12">
    <w:abstractNumId w:val="13"/>
  </w:num>
  <w:num w:numId="13">
    <w:abstractNumId w:val="15"/>
  </w:num>
  <w:num w:numId="14">
    <w:abstractNumId w:val="20"/>
  </w:num>
  <w:num w:numId="15">
    <w:abstractNumId w:val="2"/>
  </w:num>
  <w:num w:numId="16">
    <w:abstractNumId w:val="19"/>
  </w:num>
  <w:num w:numId="17">
    <w:abstractNumId w:val="6"/>
  </w:num>
  <w:num w:numId="18">
    <w:abstractNumId w:val="28"/>
  </w:num>
  <w:num w:numId="19">
    <w:abstractNumId w:val="11"/>
  </w:num>
  <w:num w:numId="20">
    <w:abstractNumId w:val="4"/>
  </w:num>
  <w:num w:numId="21">
    <w:abstractNumId w:val="22"/>
  </w:num>
  <w:num w:numId="22">
    <w:abstractNumId w:val="3"/>
  </w:num>
  <w:num w:numId="23">
    <w:abstractNumId w:val="16"/>
  </w:num>
  <w:num w:numId="24">
    <w:abstractNumId w:val="17"/>
  </w:num>
  <w:num w:numId="25">
    <w:abstractNumId w:val="24"/>
  </w:num>
  <w:num w:numId="26">
    <w:abstractNumId w:val="14"/>
  </w:num>
  <w:num w:numId="27">
    <w:abstractNumId w:val="10"/>
  </w:num>
  <w:num w:numId="28">
    <w:abstractNumId w:val="9"/>
  </w:num>
  <w:num w:numId="29">
    <w:abstractNumId w:val="5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47AD9"/>
    <w:rsid w:val="00087C54"/>
    <w:rsid w:val="000927D2"/>
    <w:rsid w:val="000A0F1F"/>
    <w:rsid w:val="000D4EC5"/>
    <w:rsid w:val="000E3D49"/>
    <w:rsid w:val="000F1ED3"/>
    <w:rsid w:val="00100E49"/>
    <w:rsid w:val="001065EE"/>
    <w:rsid w:val="001433A8"/>
    <w:rsid w:val="00153CCD"/>
    <w:rsid w:val="00160E36"/>
    <w:rsid w:val="00161F8D"/>
    <w:rsid w:val="00166B50"/>
    <w:rsid w:val="0017290F"/>
    <w:rsid w:val="00175695"/>
    <w:rsid w:val="001A22AD"/>
    <w:rsid w:val="001A2D02"/>
    <w:rsid w:val="001A5E2D"/>
    <w:rsid w:val="001B499E"/>
    <w:rsid w:val="001B7EDF"/>
    <w:rsid w:val="001C29E1"/>
    <w:rsid w:val="001C77B9"/>
    <w:rsid w:val="001E2C21"/>
    <w:rsid w:val="001F477E"/>
    <w:rsid w:val="001F52CD"/>
    <w:rsid w:val="00201B64"/>
    <w:rsid w:val="00201E3C"/>
    <w:rsid w:val="0021171B"/>
    <w:rsid w:val="002242E1"/>
    <w:rsid w:val="00226F90"/>
    <w:rsid w:val="00231EAA"/>
    <w:rsid w:val="002500D2"/>
    <w:rsid w:val="00250A1F"/>
    <w:rsid w:val="00251EA0"/>
    <w:rsid w:val="00253F69"/>
    <w:rsid w:val="00263804"/>
    <w:rsid w:val="002843FC"/>
    <w:rsid w:val="002878F9"/>
    <w:rsid w:val="00290217"/>
    <w:rsid w:val="0029319F"/>
    <w:rsid w:val="002C5195"/>
    <w:rsid w:val="002C5D09"/>
    <w:rsid w:val="002D7671"/>
    <w:rsid w:val="002E5104"/>
    <w:rsid w:val="002F6598"/>
    <w:rsid w:val="0031191A"/>
    <w:rsid w:val="00332EF0"/>
    <w:rsid w:val="00341775"/>
    <w:rsid w:val="00346D9D"/>
    <w:rsid w:val="00387818"/>
    <w:rsid w:val="003A0E22"/>
    <w:rsid w:val="003B3CA4"/>
    <w:rsid w:val="003C45C3"/>
    <w:rsid w:val="003D07F5"/>
    <w:rsid w:val="003E6244"/>
    <w:rsid w:val="0040575D"/>
    <w:rsid w:val="00422651"/>
    <w:rsid w:val="004309CD"/>
    <w:rsid w:val="00443E5D"/>
    <w:rsid w:val="004537F5"/>
    <w:rsid w:val="00455183"/>
    <w:rsid w:val="00471406"/>
    <w:rsid w:val="00471EA2"/>
    <w:rsid w:val="00475A47"/>
    <w:rsid w:val="004806E2"/>
    <w:rsid w:val="004B457C"/>
    <w:rsid w:val="004C175F"/>
    <w:rsid w:val="004F007B"/>
    <w:rsid w:val="004F0E5A"/>
    <w:rsid w:val="004F64B6"/>
    <w:rsid w:val="005010C2"/>
    <w:rsid w:val="00505152"/>
    <w:rsid w:val="00507400"/>
    <w:rsid w:val="00512877"/>
    <w:rsid w:val="00516E4B"/>
    <w:rsid w:val="005259A6"/>
    <w:rsid w:val="00543A74"/>
    <w:rsid w:val="00560BEA"/>
    <w:rsid w:val="00563AF0"/>
    <w:rsid w:val="00566CD4"/>
    <w:rsid w:val="00571D99"/>
    <w:rsid w:val="00576A7E"/>
    <w:rsid w:val="00576DEC"/>
    <w:rsid w:val="00587593"/>
    <w:rsid w:val="005B2BC6"/>
    <w:rsid w:val="005D5444"/>
    <w:rsid w:val="006208FC"/>
    <w:rsid w:val="0064638F"/>
    <w:rsid w:val="00657FE2"/>
    <w:rsid w:val="00660122"/>
    <w:rsid w:val="00664AA1"/>
    <w:rsid w:val="00665338"/>
    <w:rsid w:val="00685C9E"/>
    <w:rsid w:val="006936F9"/>
    <w:rsid w:val="006968EC"/>
    <w:rsid w:val="006A0CB0"/>
    <w:rsid w:val="006A2622"/>
    <w:rsid w:val="006B45AB"/>
    <w:rsid w:val="006D6B3A"/>
    <w:rsid w:val="006D7E3D"/>
    <w:rsid w:val="006E6165"/>
    <w:rsid w:val="006F3BE8"/>
    <w:rsid w:val="007030E1"/>
    <w:rsid w:val="00712A69"/>
    <w:rsid w:val="00715316"/>
    <w:rsid w:val="00715CB8"/>
    <w:rsid w:val="00720D0C"/>
    <w:rsid w:val="00775803"/>
    <w:rsid w:val="00776932"/>
    <w:rsid w:val="00781946"/>
    <w:rsid w:val="007900B7"/>
    <w:rsid w:val="007A38C8"/>
    <w:rsid w:val="007A5F24"/>
    <w:rsid w:val="007A723A"/>
    <w:rsid w:val="007C3C8F"/>
    <w:rsid w:val="007D49AF"/>
    <w:rsid w:val="007D67ED"/>
    <w:rsid w:val="007E0F5C"/>
    <w:rsid w:val="007F42CA"/>
    <w:rsid w:val="008031F0"/>
    <w:rsid w:val="00813C43"/>
    <w:rsid w:val="00824243"/>
    <w:rsid w:val="008256DC"/>
    <w:rsid w:val="008310C4"/>
    <w:rsid w:val="008363FA"/>
    <w:rsid w:val="00845040"/>
    <w:rsid w:val="0086407C"/>
    <w:rsid w:val="00877172"/>
    <w:rsid w:val="00887D42"/>
    <w:rsid w:val="008D3FF5"/>
    <w:rsid w:val="008E3894"/>
    <w:rsid w:val="00906942"/>
    <w:rsid w:val="00917061"/>
    <w:rsid w:val="00933AED"/>
    <w:rsid w:val="00936197"/>
    <w:rsid w:val="00942C51"/>
    <w:rsid w:val="0095280C"/>
    <w:rsid w:val="009727B3"/>
    <w:rsid w:val="0097452E"/>
    <w:rsid w:val="00993A11"/>
    <w:rsid w:val="009B5257"/>
    <w:rsid w:val="009E39C8"/>
    <w:rsid w:val="009F3B7A"/>
    <w:rsid w:val="00A0217E"/>
    <w:rsid w:val="00A10100"/>
    <w:rsid w:val="00A14A87"/>
    <w:rsid w:val="00A4444A"/>
    <w:rsid w:val="00A571AC"/>
    <w:rsid w:val="00A609A6"/>
    <w:rsid w:val="00A64EF5"/>
    <w:rsid w:val="00A9090B"/>
    <w:rsid w:val="00A938EC"/>
    <w:rsid w:val="00A9720B"/>
    <w:rsid w:val="00AC39B3"/>
    <w:rsid w:val="00AD302F"/>
    <w:rsid w:val="00AE4137"/>
    <w:rsid w:val="00AF06BF"/>
    <w:rsid w:val="00AF3024"/>
    <w:rsid w:val="00AF7176"/>
    <w:rsid w:val="00B01B29"/>
    <w:rsid w:val="00B03249"/>
    <w:rsid w:val="00B33220"/>
    <w:rsid w:val="00B37619"/>
    <w:rsid w:val="00B40F44"/>
    <w:rsid w:val="00B4295A"/>
    <w:rsid w:val="00B55B09"/>
    <w:rsid w:val="00B759E4"/>
    <w:rsid w:val="00B8261A"/>
    <w:rsid w:val="00B829DA"/>
    <w:rsid w:val="00BA0563"/>
    <w:rsid w:val="00BA6032"/>
    <w:rsid w:val="00BC3AC3"/>
    <w:rsid w:val="00BD78AA"/>
    <w:rsid w:val="00BE08B3"/>
    <w:rsid w:val="00BE46E6"/>
    <w:rsid w:val="00C00A3E"/>
    <w:rsid w:val="00C05E90"/>
    <w:rsid w:val="00C12D35"/>
    <w:rsid w:val="00C251B8"/>
    <w:rsid w:val="00C319D1"/>
    <w:rsid w:val="00C3293E"/>
    <w:rsid w:val="00C35252"/>
    <w:rsid w:val="00C3616E"/>
    <w:rsid w:val="00C366D9"/>
    <w:rsid w:val="00C43381"/>
    <w:rsid w:val="00C50AEB"/>
    <w:rsid w:val="00C52782"/>
    <w:rsid w:val="00C559A2"/>
    <w:rsid w:val="00C7085A"/>
    <w:rsid w:val="00C74D58"/>
    <w:rsid w:val="00C76384"/>
    <w:rsid w:val="00C76AC6"/>
    <w:rsid w:val="00C775E5"/>
    <w:rsid w:val="00CB08F1"/>
    <w:rsid w:val="00CB2AD3"/>
    <w:rsid w:val="00CB4071"/>
    <w:rsid w:val="00CB4592"/>
    <w:rsid w:val="00CB56D6"/>
    <w:rsid w:val="00CD00A6"/>
    <w:rsid w:val="00CD053B"/>
    <w:rsid w:val="00CE02E3"/>
    <w:rsid w:val="00CE2869"/>
    <w:rsid w:val="00D15020"/>
    <w:rsid w:val="00D179C7"/>
    <w:rsid w:val="00D30091"/>
    <w:rsid w:val="00D42557"/>
    <w:rsid w:val="00D54C85"/>
    <w:rsid w:val="00D65D54"/>
    <w:rsid w:val="00D67256"/>
    <w:rsid w:val="00D74825"/>
    <w:rsid w:val="00D85113"/>
    <w:rsid w:val="00D90807"/>
    <w:rsid w:val="00DA5DCA"/>
    <w:rsid w:val="00DD5BBF"/>
    <w:rsid w:val="00DD6886"/>
    <w:rsid w:val="00DD70BF"/>
    <w:rsid w:val="00DE1ABD"/>
    <w:rsid w:val="00DE2FA0"/>
    <w:rsid w:val="00DE6A67"/>
    <w:rsid w:val="00DF2689"/>
    <w:rsid w:val="00E05B43"/>
    <w:rsid w:val="00E22CD1"/>
    <w:rsid w:val="00E30EB8"/>
    <w:rsid w:val="00E61F86"/>
    <w:rsid w:val="00E84AF2"/>
    <w:rsid w:val="00E86A3A"/>
    <w:rsid w:val="00EA1339"/>
    <w:rsid w:val="00EC22A0"/>
    <w:rsid w:val="00EC30EE"/>
    <w:rsid w:val="00EC34A3"/>
    <w:rsid w:val="00F03C63"/>
    <w:rsid w:val="00F071EB"/>
    <w:rsid w:val="00F119C3"/>
    <w:rsid w:val="00F24F70"/>
    <w:rsid w:val="00F271C5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2772"/>
    <w:rsid w:val="00F9634F"/>
    <w:rsid w:val="00FA1982"/>
    <w:rsid w:val="00FB1A8F"/>
    <w:rsid w:val="00FD4AA4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  <w:style w:type="paragraph" w:customStyle="1" w:styleId="p0">
    <w:name w:val="p0"/>
    <w:basedOn w:val="a"/>
    <w:rsid w:val="00201E3C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yperlink" Target="mailto:jy0411@126.com" TargetMode="External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jpg"/><Relationship Id="rId16" Type="http://schemas.openxmlformats.org/officeDocument/2006/relationships/image" Target="media/image8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C977B-ABA1-0F4F-A0ED-6F09A613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20</TotalTime>
  <Pages>3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38</cp:revision>
  <cp:lastPrinted>2017-12-16T16:05:00Z</cp:lastPrinted>
  <dcterms:created xsi:type="dcterms:W3CDTF">2017-12-16T16:05:00Z</dcterms:created>
  <dcterms:modified xsi:type="dcterms:W3CDTF">2017-12-16T16:25:00Z</dcterms:modified>
</cp:coreProperties>
</file>