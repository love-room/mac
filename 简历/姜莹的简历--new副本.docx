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11340" w:type="dxa"/>
        <w:tblInd w:w="142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"/>
        <w:gridCol w:w="262"/>
        <w:gridCol w:w="6662"/>
        <w:gridCol w:w="4111"/>
      </w:tblGrid>
      <w:tr w:rsidR="00F63229" w:rsidRPr="007D67ED" w14:paraId="35D3A379" w14:textId="77777777" w:rsidTr="0017290F">
        <w:trPr>
          <w:trHeight w:hRule="exact" w:val="443"/>
        </w:trPr>
        <w:tc>
          <w:tcPr>
            <w:tcW w:w="305" w:type="dxa"/>
            <w:shd w:val="clear" w:color="auto" w:fill="FFFFFF" w:themeFill="background1"/>
          </w:tcPr>
          <w:p w14:paraId="4C9A2510" w14:textId="77777777" w:rsidR="00F63229" w:rsidRPr="00475A47" w:rsidRDefault="00F63229" w:rsidP="002E5104">
            <w:pPr>
              <w:spacing w:line="0" w:lineRule="atLeast"/>
              <w:rPr>
                <w:rFonts w:ascii="微软雅黑" w:eastAsia="微软雅黑" w:hAnsi="微软雅黑"/>
                <w:color w:val="0B628B"/>
                <w:sz w:val="16"/>
              </w:rPr>
            </w:pPr>
          </w:p>
        </w:tc>
        <w:tc>
          <w:tcPr>
            <w:tcW w:w="6924" w:type="dxa"/>
            <w:gridSpan w:val="2"/>
            <w:shd w:val="clear" w:color="auto" w:fill="FFFFFF" w:themeFill="background1"/>
          </w:tcPr>
          <w:p w14:paraId="508CA3FD" w14:textId="77777777" w:rsidR="00F63229" w:rsidRPr="00475A47" w:rsidRDefault="00F63229" w:rsidP="002E5104">
            <w:pPr>
              <w:spacing w:line="0" w:lineRule="atLeast"/>
              <w:rPr>
                <w:rFonts w:ascii="微软雅黑" w:eastAsia="微软雅黑" w:hAnsi="微软雅黑"/>
                <w:color w:val="0B628B"/>
                <w:sz w:val="16"/>
              </w:rPr>
            </w:pPr>
          </w:p>
        </w:tc>
        <w:tc>
          <w:tcPr>
            <w:tcW w:w="4111" w:type="dxa"/>
            <w:shd w:val="clear" w:color="auto" w:fill="ECEDEF"/>
          </w:tcPr>
          <w:p w14:paraId="3E7BFE32" w14:textId="77777777" w:rsidR="00F63229" w:rsidRPr="00475A47" w:rsidRDefault="00F63229" w:rsidP="002E5104">
            <w:pPr>
              <w:spacing w:line="0" w:lineRule="atLeast"/>
              <w:jc w:val="center"/>
              <w:rPr>
                <w:rFonts w:ascii="微软雅黑" w:eastAsia="微软雅黑" w:hAnsi="微软雅黑"/>
                <w:noProof/>
                <w:sz w:val="16"/>
              </w:rPr>
            </w:pPr>
          </w:p>
        </w:tc>
      </w:tr>
      <w:tr w:rsidR="00F63229" w:rsidRPr="007D67ED" w14:paraId="6BF23A16" w14:textId="77777777" w:rsidTr="0017290F">
        <w:trPr>
          <w:trHeight w:hRule="exact" w:val="15451"/>
        </w:trPr>
        <w:tc>
          <w:tcPr>
            <w:tcW w:w="567" w:type="dxa"/>
            <w:gridSpan w:val="2"/>
            <w:shd w:val="clear" w:color="auto" w:fill="FFFFFF" w:themeFill="background1"/>
          </w:tcPr>
          <w:p w14:paraId="13333499" w14:textId="65D7B166" w:rsidR="00F63229" w:rsidRPr="00475A47" w:rsidRDefault="00F63229" w:rsidP="002E5104">
            <w:pPr>
              <w:rPr>
                <w:rFonts w:ascii="微软雅黑" w:eastAsia="微软雅黑" w:hAnsi="微软雅黑"/>
                <w:b/>
                <w:color w:val="0B628B"/>
                <w:sz w:val="44"/>
              </w:rPr>
            </w:pPr>
          </w:p>
        </w:tc>
        <w:tc>
          <w:tcPr>
            <w:tcW w:w="6662" w:type="dxa"/>
            <w:shd w:val="clear" w:color="auto" w:fill="FFFFFF" w:themeFill="background1"/>
          </w:tcPr>
          <w:p w14:paraId="2E758AAE" w14:textId="77777777" w:rsidR="00F63229" w:rsidRPr="00BA6032" w:rsidRDefault="00F63229" w:rsidP="002E5104">
            <w:pPr>
              <w:rPr>
                <w:rFonts w:ascii="微软雅黑" w:eastAsia="微软雅黑" w:hAnsi="微软雅黑"/>
                <w:b/>
                <w:color w:val="E0B752"/>
                <w:sz w:val="44"/>
              </w:rPr>
            </w:pPr>
            <w:r w:rsidRPr="003D07F5">
              <w:rPr>
                <w:rFonts w:ascii="微软雅黑" w:eastAsia="微软雅黑" w:hAnsi="微软雅黑" w:hint="eastAsia"/>
                <w:b/>
                <w:color w:val="719CC1"/>
                <w:sz w:val="44"/>
              </w:rPr>
              <w:t>姜莹</w:t>
            </w:r>
          </w:p>
          <w:p w14:paraId="6E55F86B" w14:textId="6DDC09A2" w:rsidR="00F63229" w:rsidRPr="00475A47" w:rsidRDefault="00F63229" w:rsidP="002E5104">
            <w:pPr>
              <w:spacing w:line="400" w:lineRule="exact"/>
              <w:rPr>
                <w:rFonts w:ascii="微软雅黑" w:eastAsia="微软雅黑" w:hAnsi="微软雅黑"/>
                <w:b/>
                <w:color w:val="0B628B"/>
                <w:sz w:val="36"/>
              </w:rPr>
            </w:pPr>
            <w:r>
              <w:rPr>
                <w:rFonts w:ascii="微软雅黑" w:eastAsia="微软雅黑" w:hAnsi="微软雅黑" w:hint="eastAsia"/>
                <w:b/>
                <w:color w:val="808080" w:themeColor="background1" w:themeShade="80"/>
                <w:sz w:val="36"/>
              </w:rPr>
              <w:t>产品经理</w:t>
            </w:r>
          </w:p>
          <w:p w14:paraId="73281E73" w14:textId="1440BF12" w:rsidR="00F63229" w:rsidRDefault="00F63229" w:rsidP="002E5104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933AE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乐观向上、自驱力强、有责任心，沟通能力、</w:t>
            </w:r>
            <w:r w:rsidR="00A0217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逻辑思维</w:t>
            </w:r>
            <w:r w:rsidRPr="00933AE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能力强</w:t>
            </w:r>
          </w:p>
          <w:p w14:paraId="65250C19" w14:textId="0E5B3653" w:rsidR="00F63229" w:rsidRPr="00CD053B" w:rsidRDefault="00F63229" w:rsidP="002E5104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594E11B1" w14:textId="5C3FD8A1" w:rsidR="00F63229" w:rsidRPr="00BA6032" w:rsidRDefault="0017290F" w:rsidP="002E5104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670"/>
              <w:rPr>
                <w:rFonts w:ascii="微软雅黑" w:eastAsia="微软雅黑" w:hAnsi="微软雅黑"/>
                <w:b/>
                <w:color w:val="E0B752"/>
              </w:rPr>
            </w:pPr>
            <w:r w:rsidRPr="003D07F5">
              <w:rPr>
                <w:rFonts w:ascii="微软雅黑" w:eastAsia="微软雅黑" w:hAnsi="微软雅黑"/>
                <w:b/>
                <w:noProof/>
                <w:color w:val="719CC1"/>
              </w:rPr>
              <w:drawing>
                <wp:anchor distT="0" distB="0" distL="114300" distR="114300" simplePos="0" relativeHeight="251798528" behindDoc="0" locked="0" layoutInCell="1" allowOverlap="1" wp14:anchorId="77F67B65" wp14:editId="7DC91055">
                  <wp:simplePos x="0" y="0"/>
                  <wp:positionH relativeFrom="column">
                    <wp:posOffset>-85162</wp:posOffset>
                  </wp:positionH>
                  <wp:positionV relativeFrom="paragraph">
                    <wp:posOffset>73700</wp:posOffset>
                  </wp:positionV>
                  <wp:extent cx="396000" cy="396000"/>
                  <wp:effectExtent l="0" t="0" r="10795" b="10795"/>
                  <wp:wrapNone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63229" w:rsidRPr="003D07F5">
              <w:rPr>
                <w:rFonts w:ascii="微软雅黑" w:eastAsia="微软雅黑" w:hAnsi="微软雅黑"/>
                <w:b/>
                <w:noProof/>
                <w:color w:val="719CC1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1" layoutInCell="1" allowOverlap="1" wp14:anchorId="6D40A061" wp14:editId="091557E7">
                      <wp:simplePos x="0" y="0"/>
                      <wp:positionH relativeFrom="column">
                        <wp:posOffset>2992120</wp:posOffset>
                      </wp:positionH>
                      <wp:positionV relativeFrom="paragraph">
                        <wp:posOffset>300355</wp:posOffset>
                      </wp:positionV>
                      <wp:extent cx="993140" cy="0"/>
                      <wp:effectExtent l="0" t="0" r="35560" b="19050"/>
                      <wp:wrapNone/>
                      <wp:docPr id="3" name="直线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314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line w14:anchorId="6892CC04" id="直线连接符 2" o:spid="_x0000_s1026" style="position:absolute;left:0;text-align:lef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6pt,23.65pt" to="313.8pt,2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 w:rsidR="00F63229" w:rsidRPr="003D07F5">
              <w:rPr>
                <w:rFonts w:ascii="微软雅黑" w:eastAsia="微软雅黑" w:hAnsi="微软雅黑" w:hint="eastAsia"/>
                <w:b/>
                <w:color w:val="719CC1"/>
              </w:rPr>
              <w:t>工作经历</w:t>
            </w:r>
            <w:r w:rsidR="00F63229" w:rsidRPr="003D07F5">
              <w:rPr>
                <w:rFonts w:ascii="微软雅黑" w:eastAsia="微软雅黑" w:hAnsi="微软雅黑"/>
                <w:b/>
                <w:color w:val="719CC1"/>
              </w:rPr>
              <w:t>PROFESSIONAL SKILLS</w:t>
            </w:r>
          </w:p>
          <w:p w14:paraId="2309A1BF" w14:textId="21429DDB" w:rsidR="00F63229" w:rsidRPr="00776932" w:rsidRDefault="00F63229" w:rsidP="002E5104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北京云漾信息技术有限公司</w:t>
            </w:r>
            <w:r w:rsidRPr="0077693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100-500</w:t>
            </w:r>
            <w:r w:rsidRPr="0077693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人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)</w:t>
            </w:r>
          </w:p>
          <w:p w14:paraId="438EEC2F" w14:textId="4CDBBB73" w:rsidR="00F63229" w:rsidRPr="00C319D1" w:rsidRDefault="00F63229" w:rsidP="002E5104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firstLine="0"/>
              <w:rPr>
                <w:rFonts w:ascii="微软雅黑" w:eastAsia="微软雅黑" w:hAnsi="微软雅黑"/>
                <w:i/>
                <w:color w:val="A6A6A6" w:themeColor="background1" w:themeShade="A6"/>
                <w:sz w:val="18"/>
                <w:szCs w:val="18"/>
              </w:rPr>
            </w:pPr>
            <w:r w:rsidRPr="00C319D1">
              <w:rPr>
                <w:rFonts w:ascii="微软雅黑" w:eastAsia="微软雅黑" w:hAnsi="微软雅黑" w:hint="eastAsia"/>
                <w:i/>
                <w:iCs/>
                <w:color w:val="A6A6A6" w:themeColor="background1" w:themeShade="A6"/>
                <w:sz w:val="18"/>
                <w:szCs w:val="18"/>
              </w:rPr>
              <w:t>产品经理</w:t>
            </w:r>
            <w:r w:rsidRPr="00C319D1">
              <w:rPr>
                <w:rStyle w:val="af"/>
                <w:rFonts w:cs="宋体" w:hint="eastAsia"/>
                <w:i w:val="0"/>
                <w:color w:val="A6A6A6" w:themeColor="background1" w:themeShade="A6"/>
                <w:kern w:val="0"/>
                <w:szCs w:val="21"/>
              </w:rPr>
              <w:t xml:space="preserve"> </w:t>
            </w:r>
            <w:r w:rsidRPr="00C319D1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 xml:space="preserve">                                             201</w:t>
            </w:r>
            <w:r w:rsidR="00231EAA">
              <w:rPr>
                <w:rFonts w:ascii="微软雅黑" w:eastAsia="微软雅黑" w:hAnsi="微软雅黑"/>
                <w:i/>
                <w:color w:val="A6A6A6" w:themeColor="background1" w:themeShade="A6"/>
                <w:sz w:val="18"/>
                <w:szCs w:val="18"/>
              </w:rPr>
              <w:t>6</w:t>
            </w:r>
            <w:r w:rsidR="002C5D09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.</w:t>
            </w:r>
            <w:r w:rsidR="00231EAA">
              <w:rPr>
                <w:rFonts w:ascii="微软雅黑" w:eastAsia="微软雅黑" w:hAnsi="微软雅黑"/>
                <w:i/>
                <w:color w:val="A6A6A6" w:themeColor="background1" w:themeShade="A6"/>
                <w:sz w:val="18"/>
                <w:szCs w:val="18"/>
              </w:rPr>
              <w:t>01</w:t>
            </w:r>
            <w:r w:rsidRPr="00C319D1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~至今</w:t>
            </w:r>
          </w:p>
          <w:p w14:paraId="5D07B212" w14:textId="2DA00E01" w:rsidR="00F63229" w:rsidRDefault="00CE2869" w:rsidP="002E5104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</w:t>
            </w:r>
            <w:r w:rsidR="00F6322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</w:t>
            </w:r>
            <w:r w:rsidR="00F63229"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</w:p>
          <w:p w14:paraId="0B474511" w14:textId="3A88A5E6" w:rsidR="00F63229" w:rsidRDefault="00F63229" w:rsidP="00BA6032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BA603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菱菱邦app</w:t>
            </w:r>
          </w:p>
          <w:p w14:paraId="48315F90" w14:textId="262681B9" w:rsidR="00F63229" w:rsidRPr="00BA6032" w:rsidRDefault="00BA6032" w:rsidP="00BA6032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后台系统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（厂商后台、经销商后台、菱菱邦运营后台）</w:t>
            </w:r>
          </w:p>
          <w:p w14:paraId="292BEE9B" w14:textId="2D4371DF" w:rsidR="00F63229" w:rsidRDefault="00F63229" w:rsidP="002E5104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1F71C278" w14:textId="14D29C7D" w:rsidR="00F63229" w:rsidRDefault="00A0217E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与各需求方沟通、</w:t>
            </w:r>
            <w:r w:rsidR="00F6322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需求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整合与</w:t>
            </w:r>
            <w:r w:rsidR="00F6322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分析、竞</w:t>
            </w:r>
            <w:r w:rsidR="00F119C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品分析、原型绘制、交互设计、开发进度跟踪、数据分析、产品迭代等。</w:t>
            </w:r>
          </w:p>
          <w:p w14:paraId="2B33782D" w14:textId="24733CDF" w:rsidR="00A0217E" w:rsidRDefault="00A0217E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与厂家沟通</w:t>
            </w:r>
            <w:r w:rsidR="004F007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、走访经销商，深入了解厂商</w:t>
            </w:r>
            <w:r w:rsidR="00DE2FA0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、</w:t>
            </w:r>
            <w:r w:rsidR="004F007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经销商痛点并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提供互联网管理解决方案。明确近期、季度、年度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目标。</w:t>
            </w:r>
          </w:p>
          <w:p w14:paraId="3E9120FC" w14:textId="77777777" w:rsidR="00A0217E" w:rsidRPr="00576DEC" w:rsidRDefault="00A0217E" w:rsidP="00576DEC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2461074C" w14:textId="189DE672" w:rsidR="00F63229" w:rsidRPr="00A0217E" w:rsidRDefault="00F63229" w:rsidP="00A0217E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 w:rsidRPr="00A0217E"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北京数据魔方信息技术发展有限公司</w:t>
            </w:r>
            <w:r w:rsidRPr="00A0217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(0-20人)</w:t>
            </w:r>
          </w:p>
          <w:p w14:paraId="3961B0B2" w14:textId="052377C9" w:rsidR="00F63229" w:rsidRPr="00C319D1" w:rsidRDefault="00F63229" w:rsidP="002E5104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firstLine="0"/>
              <w:rPr>
                <w:rFonts w:ascii="微软雅黑" w:eastAsia="微软雅黑" w:hAnsi="微软雅黑"/>
                <w:i/>
                <w:color w:val="A6A6A6" w:themeColor="background1" w:themeShade="A6"/>
                <w:sz w:val="18"/>
                <w:szCs w:val="18"/>
              </w:rPr>
            </w:pPr>
            <w:r w:rsidRPr="00C319D1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 xml:space="preserve">产品经理                       </w:t>
            </w:r>
            <w:r w:rsidR="002C5D09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 xml:space="preserve">                    2015.0</w:t>
            </w:r>
            <w:r w:rsidR="00471EA2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5</w:t>
            </w:r>
            <w:r w:rsidR="002C5D09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~201</w:t>
            </w:r>
            <w:r w:rsidR="00231EAA">
              <w:rPr>
                <w:rFonts w:ascii="微软雅黑" w:eastAsia="微软雅黑" w:hAnsi="微软雅黑"/>
                <w:i/>
                <w:color w:val="A6A6A6" w:themeColor="background1" w:themeShade="A6"/>
                <w:sz w:val="18"/>
                <w:szCs w:val="18"/>
              </w:rPr>
              <w:t>6</w:t>
            </w:r>
            <w:r w:rsidR="002C5D09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.</w:t>
            </w:r>
            <w:r w:rsidR="00231EAA">
              <w:rPr>
                <w:rFonts w:ascii="微软雅黑" w:eastAsia="微软雅黑" w:hAnsi="微软雅黑"/>
                <w:i/>
                <w:color w:val="A6A6A6" w:themeColor="background1" w:themeShade="A6"/>
                <w:sz w:val="18"/>
                <w:szCs w:val="18"/>
              </w:rPr>
              <w:t>01</w:t>
            </w:r>
          </w:p>
          <w:p w14:paraId="73C47E71" w14:textId="7B81EB69" w:rsidR="00F63229" w:rsidRDefault="00F63229" w:rsidP="002E5104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</w:t>
            </w: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</w:p>
          <w:p w14:paraId="5433B6D3" w14:textId="244FA29C" w:rsidR="00F63229" w:rsidRDefault="00F63229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泡泡巴士</w:t>
            </w: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app</w:t>
            </w:r>
          </w:p>
          <w:p w14:paraId="5EF9AD91" w14:textId="1A38F492" w:rsidR="00F63229" w:rsidRPr="00CB08F1" w:rsidRDefault="00F63229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网约车平台（app、微信）</w:t>
            </w:r>
          </w:p>
          <w:p w14:paraId="2B84899D" w14:textId="1D511E4A" w:rsidR="00F63229" w:rsidRDefault="00F63229" w:rsidP="002E5104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16A02221" w14:textId="416C53F4" w:rsidR="00F63229" w:rsidRPr="00776932" w:rsidRDefault="00F63229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独立完成由0到1</w:t>
            </w:r>
            <w:r w:rsidR="00F119C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的产品设计，不断迭代。</w:t>
            </w:r>
          </w:p>
          <w:p w14:paraId="184A1A84" w14:textId="29128801" w:rsidR="00F63229" w:rsidRDefault="00F63229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用户调研、需求分析、竞品分析、原型绘制、交互设计、开发进度跟踪、测试、</w:t>
            </w:r>
            <w:r w:rsidR="00F119C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产品上线计划的制定与推进、市场推广与运营、数据分析、产品迭代等。</w:t>
            </w:r>
          </w:p>
          <w:p w14:paraId="6DE7FB37" w14:textId="6EFE124A" w:rsidR="00F63229" w:rsidRDefault="00F119C3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先进硬件产品引进与研究，为公司未来发展储备资源。</w:t>
            </w:r>
          </w:p>
          <w:p w14:paraId="0988A7E6" w14:textId="54AC5AB5" w:rsidR="00F63229" w:rsidRDefault="00F63229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与技术、用户、领导</w:t>
            </w:r>
            <w:r w:rsidR="00F119C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保持密切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沟通，分享市场发展动态，明确短期、长期发展方向及目标。</w:t>
            </w:r>
          </w:p>
          <w:p w14:paraId="4B0B235B" w14:textId="77777777" w:rsidR="00CE2869" w:rsidRPr="00CE2869" w:rsidRDefault="00CE2869" w:rsidP="00CE2869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21A6D850" w14:textId="77777777" w:rsidR="007030E1" w:rsidRPr="00776932" w:rsidRDefault="007030E1" w:rsidP="007030E1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深圳四方精创资讯股份有限公司</w:t>
            </w:r>
            <w:r w:rsidRPr="0077693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100-500</w:t>
            </w:r>
            <w:r w:rsidRPr="0077693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人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)</w:t>
            </w:r>
          </w:p>
          <w:p w14:paraId="18C52DA3" w14:textId="3953BBB4" w:rsidR="007030E1" w:rsidRPr="00C319D1" w:rsidRDefault="007030E1" w:rsidP="007030E1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firstLine="0"/>
              <w:rPr>
                <w:rFonts w:ascii="微软雅黑" w:eastAsia="微软雅黑" w:hAnsi="微软雅黑"/>
                <w:i/>
                <w:color w:val="A6A6A6" w:themeColor="background1" w:themeShade="A6"/>
                <w:sz w:val="18"/>
                <w:szCs w:val="18"/>
              </w:rPr>
            </w:pPr>
            <w:r w:rsidRPr="00C319D1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COBOL软件开发工程师                              2013.</w:t>
            </w:r>
            <w:r w:rsidR="00231EAA">
              <w:rPr>
                <w:rFonts w:ascii="微软雅黑" w:eastAsia="微软雅黑" w:hAnsi="微软雅黑"/>
                <w:i/>
                <w:color w:val="A6A6A6" w:themeColor="background1" w:themeShade="A6"/>
                <w:sz w:val="18"/>
                <w:szCs w:val="18"/>
              </w:rPr>
              <w:t>09</w:t>
            </w:r>
            <w:r w:rsidRPr="00C319D1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~</w:t>
            </w:r>
            <w:r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2015.05</w:t>
            </w:r>
          </w:p>
          <w:p w14:paraId="5F747F02" w14:textId="77777777" w:rsidR="007030E1" w:rsidRDefault="007030E1" w:rsidP="007030E1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外派地点</w:t>
            </w: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</w:p>
          <w:p w14:paraId="133963CB" w14:textId="77777777" w:rsidR="007030E1" w:rsidRDefault="007030E1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中国银行信息中心 （北京 海淀）</w:t>
            </w:r>
          </w:p>
          <w:p w14:paraId="779D4ED5" w14:textId="58C319B8" w:rsidR="007030E1" w:rsidRPr="007030E1" w:rsidRDefault="007030E1" w:rsidP="007030E1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4111" w:type="dxa"/>
            <w:shd w:val="clear" w:color="auto" w:fill="ECEDEF"/>
          </w:tcPr>
          <w:p w14:paraId="72139908" w14:textId="1C738CE6" w:rsidR="006A0CB0" w:rsidRDefault="00F63229" w:rsidP="00B4295A">
            <w:pPr>
              <w:jc w:val="center"/>
              <w:rPr>
                <w:rFonts w:ascii="微软雅黑" w:eastAsia="微软雅黑" w:hAnsi="微软雅黑"/>
              </w:rPr>
            </w:pPr>
            <w:r w:rsidRPr="00DD5BBF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644D1418" wp14:editId="298CA0E2">
                  <wp:extent cx="1759186" cy="2344416"/>
                  <wp:effectExtent l="0" t="0" r="0" b="0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186" cy="2344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BC33DF" w14:textId="448E3936" w:rsidR="00F63229" w:rsidRPr="003A0E22" w:rsidRDefault="00F63229" w:rsidP="002E5104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782144" behindDoc="0" locked="0" layoutInCell="1" allowOverlap="1" wp14:anchorId="78EB141B" wp14:editId="25847AA7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142240</wp:posOffset>
                  </wp:positionV>
                  <wp:extent cx="264953" cy="264953"/>
                  <wp:effectExtent l="0" t="0" r="0" b="0"/>
                  <wp:wrapNone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18519271872</w:t>
            </w:r>
          </w:p>
          <w:p w14:paraId="1DE239E2" w14:textId="0A86222F" w:rsidR="006A0CB0" w:rsidRDefault="005259A6" w:rsidP="001B7EDF">
            <w:pPr>
              <w:spacing w:before="100" w:line="560" w:lineRule="exact"/>
              <w:ind w:leftChars="400" w:left="960" w:rightChars="132" w:right="317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795456" behindDoc="0" locked="0" layoutInCell="1" allowOverlap="1" wp14:anchorId="678ED813" wp14:editId="66621030">
                  <wp:simplePos x="0" y="0"/>
                  <wp:positionH relativeFrom="column">
                    <wp:posOffset>249603</wp:posOffset>
                  </wp:positionH>
                  <wp:positionV relativeFrom="paragraph">
                    <wp:posOffset>182864</wp:posOffset>
                  </wp:positionV>
                  <wp:extent cx="264953" cy="264953"/>
                  <wp:effectExtent l="0" t="0" r="0" b="0"/>
                  <wp:wrapNone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2" w:history="1">
              <w:r w:rsidR="006A0CB0" w:rsidRPr="006A0CB0">
                <w:rPr>
                  <w:rFonts w:ascii="微软雅黑" w:eastAsia="微软雅黑" w:hAnsi="微软雅黑" w:hint="eastAsia"/>
                  <w:color w:val="7F7F7F" w:themeColor="text1" w:themeTint="80"/>
                  <w:sz w:val="20"/>
                  <w:szCs w:val="20"/>
                </w:rPr>
                <w:t>jy0411</w:t>
              </w:r>
              <w:r w:rsidR="006A0CB0" w:rsidRPr="006A0CB0">
                <w:rPr>
                  <w:rFonts w:ascii="微软雅黑" w:eastAsia="微软雅黑" w:hAnsi="微软雅黑"/>
                  <w:color w:val="7F7F7F" w:themeColor="text1" w:themeTint="80"/>
                  <w:sz w:val="20"/>
                  <w:szCs w:val="20"/>
                </w:rPr>
                <w:t>@126.com</w:t>
              </w:r>
            </w:hyperlink>
          </w:p>
          <w:p w14:paraId="3C92ACEC" w14:textId="77777777" w:rsidR="00F63229" w:rsidRDefault="00F63229" w:rsidP="002E5104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784192" behindDoc="0" locked="0" layoutInCell="1" allowOverlap="1" wp14:anchorId="357F7A53" wp14:editId="5B13F221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132080</wp:posOffset>
                  </wp:positionV>
                  <wp:extent cx="264953" cy="264953"/>
                  <wp:effectExtent l="0" t="0" r="0" b="0"/>
                  <wp:wrapNone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辽宁省 大连市</w:t>
            </w:r>
          </w:p>
          <w:p w14:paraId="0BEBD9EA" w14:textId="74E2BC7E" w:rsidR="006A0CB0" w:rsidRDefault="00F63229" w:rsidP="006A0CB0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785216" behindDoc="0" locked="0" layoutInCell="1" allowOverlap="1" wp14:anchorId="567886EE" wp14:editId="273CBD06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127000</wp:posOffset>
                  </wp:positionV>
                  <wp:extent cx="264953" cy="264953"/>
                  <wp:effectExtent l="0" t="0" r="0" b="0"/>
                  <wp:wrapNone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1989.5.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2</w:t>
            </w:r>
          </w:p>
          <w:p w14:paraId="39661FE4" w14:textId="77777777" w:rsidR="006A0CB0" w:rsidRPr="006A0CB0" w:rsidRDefault="006A0CB0" w:rsidP="006A0CB0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</w:p>
          <w:p w14:paraId="4FED4ED9" w14:textId="77777777" w:rsidR="00F63229" w:rsidRPr="003D07F5" w:rsidRDefault="00F63229" w:rsidP="002E5104">
            <w:pPr>
              <w:tabs>
                <w:tab w:val="center" w:pos="880"/>
              </w:tabs>
              <w:spacing w:beforeLines="150" w:before="489" w:afterLines="100" w:after="326" w:line="300" w:lineRule="exact"/>
              <w:ind w:leftChars="193" w:left="463" w:rightChars="73" w:right="175"/>
              <w:rPr>
                <w:rFonts w:ascii="微软雅黑" w:eastAsia="微软雅黑" w:hAnsi="微软雅黑"/>
                <w:color w:val="719CC1"/>
                <w:sz w:val="18"/>
                <w:szCs w:val="18"/>
              </w:rPr>
            </w:pPr>
            <w:r w:rsidRPr="003D07F5">
              <w:rPr>
                <w:rFonts w:ascii="微软雅黑" w:eastAsia="微软雅黑" w:hAnsi="微软雅黑"/>
                <w:b/>
                <w:noProof/>
                <w:color w:val="719CC1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0A4F7518" wp14:editId="5CEF1D14">
                      <wp:simplePos x="0" y="0"/>
                      <wp:positionH relativeFrom="column">
                        <wp:posOffset>1998345</wp:posOffset>
                      </wp:positionH>
                      <wp:positionV relativeFrom="paragraph">
                        <wp:posOffset>401320</wp:posOffset>
                      </wp:positionV>
                      <wp:extent cx="310515" cy="0"/>
                      <wp:effectExtent l="0" t="0" r="19685" b="25400"/>
                      <wp:wrapNone/>
                      <wp:docPr id="5" name="直线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051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8846F9" id="_x76f4__x7ebf__x8fde__x63a5__x7b26__x0020_5" o:spid="_x0000_s1026" style="position:absolute;left:0;text-align:lef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35pt,31.6pt" to="181.8pt,3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" strokecolor="#a5a5a5 [2092]" strokeweight="1pt">
                      <v:stroke joinstyle="miter"/>
                    </v:line>
                  </w:pict>
                </mc:Fallback>
              </mc:AlternateContent>
            </w:r>
            <w:r w:rsidRPr="003D07F5">
              <w:rPr>
                <w:rFonts w:ascii="微软雅黑" w:eastAsia="微软雅黑" w:hAnsi="微软雅黑"/>
                <w:b/>
                <w:color w:val="719CC1"/>
              </w:rPr>
              <w:t>教育背景EDUCATION</w:t>
            </w:r>
          </w:p>
          <w:p w14:paraId="44BE470D" w14:textId="77777777" w:rsidR="00B01B29" w:rsidRDefault="00B01B29" w:rsidP="00B01B29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         沈阳航空航天</w:t>
            </w:r>
            <w:r w:rsidRPr="00CD053B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 xml:space="preserve">大学 </w:t>
            </w: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本科  </w:t>
            </w:r>
          </w:p>
          <w:p w14:paraId="52B89CF5" w14:textId="77777777" w:rsidR="00B01B29" w:rsidRPr="00B01B29" w:rsidRDefault="00B01B29" w:rsidP="00B01B29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         </w:t>
            </w:r>
            <w:r w:rsidRPr="00B01B29"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2"/>
              </w:rPr>
              <w:t xml:space="preserve">计算机科学与技术        </w:t>
            </w:r>
          </w:p>
          <w:p w14:paraId="6D327BA4" w14:textId="053F8DD5" w:rsidR="00B01B29" w:rsidRPr="00B01B29" w:rsidRDefault="00B01B29" w:rsidP="00B01B29">
            <w:pPr>
              <w:spacing w:line="300" w:lineRule="exact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78E6A510" wp14:editId="43574003">
                  <wp:extent cx="512976" cy="507037"/>
                  <wp:effectExtent l="0" t="0" r="0" b="127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0a53a44b4bb84f499a4d3e7e936085f0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08" cy="510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  </w:t>
            </w:r>
            <w:r w:rsidRPr="00B01B29">
              <w:rPr>
                <w:rFonts w:ascii="微软雅黑" w:eastAsia="微软雅黑" w:hAnsi="微软雅黑"/>
                <w:i/>
                <w:color w:val="7F7F7F" w:themeColor="text1" w:themeTint="80"/>
                <w:sz w:val="18"/>
                <w:szCs w:val="18"/>
              </w:rPr>
              <w:t>2011.</w:t>
            </w:r>
            <w:r w:rsidRPr="00B01B29">
              <w:rPr>
                <w:rFonts w:ascii="微软雅黑" w:eastAsia="微软雅黑" w:hAnsi="微软雅黑" w:hint="eastAsia"/>
                <w:i/>
                <w:color w:val="7F7F7F" w:themeColor="text1" w:themeTint="80"/>
                <w:sz w:val="18"/>
                <w:szCs w:val="18"/>
              </w:rPr>
              <w:t>0</w:t>
            </w:r>
            <w:r w:rsidRPr="00B01B29">
              <w:rPr>
                <w:rFonts w:ascii="微软雅黑" w:eastAsia="微软雅黑" w:hAnsi="微软雅黑"/>
                <w:i/>
                <w:color w:val="7F7F7F" w:themeColor="text1" w:themeTint="80"/>
                <w:sz w:val="18"/>
                <w:szCs w:val="18"/>
              </w:rPr>
              <w:t>9-2013.</w:t>
            </w:r>
            <w:r w:rsidRPr="00B01B29">
              <w:rPr>
                <w:rFonts w:ascii="微软雅黑" w:eastAsia="微软雅黑" w:hAnsi="微软雅黑" w:hint="eastAsia"/>
                <w:i/>
                <w:color w:val="7F7F7F" w:themeColor="text1" w:themeTint="80"/>
                <w:sz w:val="18"/>
                <w:szCs w:val="18"/>
              </w:rPr>
              <w:t>0</w:t>
            </w:r>
            <w:r w:rsidRPr="00B01B29">
              <w:rPr>
                <w:rFonts w:ascii="微软雅黑" w:eastAsia="微软雅黑" w:hAnsi="微软雅黑"/>
                <w:i/>
                <w:color w:val="7F7F7F" w:themeColor="text1" w:themeTint="80"/>
                <w:sz w:val="18"/>
                <w:szCs w:val="18"/>
              </w:rPr>
              <w:t>7</w:t>
            </w:r>
          </w:p>
          <w:p w14:paraId="142C8B62" w14:textId="77777777" w:rsidR="006A0CB0" w:rsidRDefault="006A0CB0" w:rsidP="002E5104">
            <w:pPr>
              <w:tabs>
                <w:tab w:val="center" w:pos="880"/>
              </w:tabs>
              <w:spacing w:beforeLines="150" w:before="489" w:afterLines="100" w:after="326" w:line="300" w:lineRule="exact"/>
              <w:ind w:leftChars="193" w:left="463" w:rightChars="73" w:right="175"/>
              <w:rPr>
                <w:rFonts w:ascii="微软雅黑" w:eastAsia="微软雅黑" w:hAnsi="微软雅黑"/>
                <w:b/>
                <w:color w:val="70AD47"/>
              </w:rPr>
            </w:pPr>
          </w:p>
          <w:p w14:paraId="1C3AE63A" w14:textId="7049F25C" w:rsidR="00F63229" w:rsidRPr="003D07F5" w:rsidRDefault="00F63229" w:rsidP="002E5104">
            <w:pPr>
              <w:tabs>
                <w:tab w:val="center" w:pos="880"/>
              </w:tabs>
              <w:spacing w:beforeLines="150" w:before="489" w:afterLines="100" w:after="326" w:line="300" w:lineRule="exact"/>
              <w:ind w:leftChars="193" w:left="463" w:rightChars="73" w:right="175"/>
              <w:rPr>
                <w:rFonts w:ascii="微软雅黑" w:eastAsia="微软雅黑" w:hAnsi="微软雅黑"/>
                <w:color w:val="719CC1"/>
                <w:sz w:val="18"/>
                <w:szCs w:val="18"/>
              </w:rPr>
            </w:pPr>
            <w:r w:rsidRPr="003D07F5">
              <w:rPr>
                <w:rFonts w:ascii="微软雅黑" w:eastAsia="微软雅黑" w:hAnsi="微软雅黑"/>
                <w:b/>
                <w:noProof/>
                <w:color w:val="719CC1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696A790E" wp14:editId="0602EA85">
                      <wp:simplePos x="0" y="0"/>
                      <wp:positionH relativeFrom="column">
                        <wp:posOffset>2005965</wp:posOffset>
                      </wp:positionH>
                      <wp:positionV relativeFrom="paragraph">
                        <wp:posOffset>173355</wp:posOffset>
                      </wp:positionV>
                      <wp:extent cx="302895" cy="0"/>
                      <wp:effectExtent l="0" t="0" r="27305" b="25400"/>
                      <wp:wrapNone/>
                      <wp:docPr id="6" name="直线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289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1FC0DC" id="_x76f4__x7ebf__x8fde__x63a5__x7b26__x0020_9" o:spid="_x0000_s1026" style="position:absolute;left:0;text-align:lef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95pt,13.65pt" to="181.8pt,1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" strokecolor="#a5a5a5 [2092]" strokeweight="1pt">
                      <v:stroke joinstyle="miter"/>
                    </v:line>
                  </w:pict>
                </mc:Fallback>
              </mc:AlternateContent>
            </w:r>
            <w:r w:rsidR="00BE08B3" w:rsidRPr="003D07F5">
              <w:rPr>
                <w:rFonts w:ascii="微软雅黑" w:eastAsia="微软雅黑" w:hAnsi="微软雅黑" w:hint="eastAsia"/>
                <w:b/>
                <w:color w:val="719CC1"/>
              </w:rPr>
              <w:t>个人技能</w:t>
            </w:r>
            <w:r w:rsidR="00715316" w:rsidRPr="003D07F5">
              <w:rPr>
                <w:rFonts w:ascii="微软雅黑" w:eastAsia="微软雅黑" w:hAnsi="微软雅黑" w:hint="eastAsia"/>
                <w:b/>
                <w:color w:val="719CC1"/>
              </w:rPr>
              <w:t xml:space="preserve"> CAPABILITY</w:t>
            </w:r>
          </w:p>
          <w:p w14:paraId="7894EAF1" w14:textId="68A6E7D4" w:rsidR="00BE08B3" w:rsidRPr="00186107" w:rsidRDefault="00715316" w:rsidP="00BE08B3">
            <w:pPr>
              <w:tabs>
                <w:tab w:val="left" w:pos="1669"/>
                <w:tab w:val="left" w:pos="3181"/>
              </w:tabs>
              <w:ind w:leftChars="85" w:left="204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90336" behindDoc="0" locked="0" layoutInCell="1" allowOverlap="1" wp14:anchorId="763D69ED" wp14:editId="15311FA9">
                      <wp:simplePos x="0" y="0"/>
                      <wp:positionH relativeFrom="column">
                        <wp:posOffset>1097280</wp:posOffset>
                      </wp:positionH>
                      <wp:positionV relativeFrom="paragraph">
                        <wp:posOffset>388620</wp:posOffset>
                      </wp:positionV>
                      <wp:extent cx="414655" cy="414655"/>
                      <wp:effectExtent l="25400" t="0" r="0" b="17145"/>
                      <wp:wrapNone/>
                      <wp:docPr id="27" name="组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28" name="同心圆 28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空心弧 29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9912929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719CC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750394" w14:textId="77777777" w:rsidR="00BE08B3" w:rsidRPr="00715316" w:rsidRDefault="00BE08B3" w:rsidP="00BE08B3">
                                    <w:pPr>
                                      <w:rPr>
                                        <w:color w:val="06588B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3D69ED" id="_x7ec4__x0020_27" o:spid="_x0000_s1026" style="position:absolute;left:0;text-align:left;margin-left:86.4pt;margin-top:30.6pt;width:32.65pt;height:32.65pt;z-index:251790336;mso-width-relative:margin;mso-height-relative:margin" coordsize="225208,225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">
                      <v:shapetype id="_x0000_t23" coordsize="21600,21600" o:spt="23" adj="5400" path="m0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_x540c__x5fc3__x5706__x0020_28" o:spid="_x0000_s1027" type="#_x0000_t23" style="position:absolute;width:225208;height:2252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GgRuwQAA&#10;ANsAAAAPAAAAZHJzL2Rvd25yZXYueG1sRE/Pa8IwFL4L+x/CG+wia2oPblSjlIE43KWru+z2aJ5t&#10;XfMSmqjxv18Ogx0/vt/rbTSjuNLkB8sKFlkOgri1euBOwddx9/wKwgdkjaNlUnAnD9vNw2yNpbY3&#10;/qRrEzqRQtiXqKAPwZVS+rYngz6zjjhxJzsZDAlOndQT3lK4GWWR50tpcODU0KOjt57an+ZiFOwP&#10;Z6a6/sZY5y8fsZqjO7mlUk+PsVqBCBTDv/jP/a4VFGls+pJ+gNz8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BoEbsEAAADbAAAADwAAAAAAAAAAAAAAAACXAgAAZHJzL2Rvd25y&#10;ZXYueG1sUEsFBgAAAAAEAAQA9QAAAIUDAAAAAA==&#10;" adj="3431" fillcolor="#e7e6e6 [3214]" stroked="f" strokeweight="1pt">
                        <v:stroke joinstyle="miter"/>
                        <v:path arrowok="t"/>
                      </v:shape>
                      <v:shape id="_x7a7a__x5fc3__x5f27__x0020_29" o:spid="_x0000_s1028" style="position:absolute;width:224790;height:224790;visibility:visible;mso-wrap-style:square;v-text-anchor:middle" coordsize="224790,22479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b5OjwgAA&#10;ANsAAAAPAAAAZHJzL2Rvd25yZXYueG1sRI9Pi8IwFMTvC36H8ARva6oHcatRxD8giodVEY+P5tkG&#10;m5faRK3f3iwseBxm5jfMeNrYUjyo9saxgl43AUGcOW04V3A8rL6HIHxA1lg6JgUv8jCdtL7GmGr3&#10;5F967EMuIoR9igqKEKpUSp8VZNF3XUUcvYurLYYo61zqGp8RbkvZT5KBtGg4LhRY0byg7Lq/WwW3&#10;HTU+39w29+VJn1dUmcX2bJTqtJvZCESgJnzC/+21VtD/gb8v8QfIyR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xvk6PCAAAA2wAAAA8AAAAAAAAAAAAAAAAAlwIAAGRycy9kb3du&#10;cmV2LnhtbFBLBQYAAAAABAAEAPUAAACGAwAAAAA=&#10;" adj="-11796480,,5400" path="m211525,59425c235365,104040,226464,159083,189777,193910,153090,228737,97658,234765,54343,208638,11028,182511,-9497,130668,4196,81971,17889,33275,62425,-275,113009,2,112942,12324,112874,24646,112807,36968,78860,36783,48972,59297,39783,91977,30594,124657,44368,159449,73437,176983,102506,194517,139706,190471,164326,167099,188946,143727,194920,106787,178921,76846l211525,59425xe" fillcolor="#719cc1" stroked="f" strokeweight="1pt">
                        <v:stroke joinstyle="miter"/>
                        <v:formulas/>
                        <v:path arrowok="t" o:connecttype="custom" o:connectlocs="211525,59425;189777,193910;54343,208638;4196,81971;113009,2;112807,36968;39783,91977;73437,176983;164326,167099;178921,76846;211525,59425" o:connectangles="0,0,0,0,0,0,0,0,0,0,0" textboxrect="0,0,224790,224790"/>
                        <v:textbox>
                          <w:txbxContent>
                            <w:p w14:paraId="06750394" w14:textId="77777777" w:rsidR="00BE08B3" w:rsidRPr="00715316" w:rsidRDefault="00BE08B3" w:rsidP="00BE08B3">
                              <w:pPr>
                                <w:rPr>
                                  <w:color w:val="06588B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BE08B3"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91360" behindDoc="0" locked="0" layoutInCell="1" allowOverlap="1" wp14:anchorId="040C4EA4" wp14:editId="18984F45">
                      <wp:simplePos x="0" y="0"/>
                      <wp:positionH relativeFrom="column">
                        <wp:posOffset>1898015</wp:posOffset>
                      </wp:positionH>
                      <wp:positionV relativeFrom="paragraph">
                        <wp:posOffset>388620</wp:posOffset>
                      </wp:positionV>
                      <wp:extent cx="415136" cy="415136"/>
                      <wp:effectExtent l="25400" t="0" r="0" b="17145"/>
                      <wp:wrapNone/>
                      <wp:docPr id="10" name="组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136" cy="415136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25" name="同心圆 25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空心弧 26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20058544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719CC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9D9DEF" w14:textId="77777777" w:rsidR="00BE08B3" w:rsidRPr="00715316" w:rsidRDefault="00BE08B3" w:rsidP="00BE08B3">
                                    <w:pPr>
                                      <w:rPr>
                                        <w:color w:val="06588B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0C4EA4" id="_x7ec4__x0020_10" o:spid="_x0000_s1029" style="position:absolute;left:0;text-align:left;margin-left:149.45pt;margin-top:30.6pt;width:32.7pt;height:32.7pt;z-index:251791360;mso-width-relative:margin;mso-height-relative:margin" coordsize="225208,225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">
                      <v:shape id="_x540c__x5fc3__x5706__x0020_25" o:spid="_x0000_s1030" type="#_x0000_t23" style="position:absolute;width:225208;height:2252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G6vwwwAA&#10;ANsAAAAPAAAAZHJzL2Rvd25yZXYueG1sRI9BawIxFITvgv8hPKEX0WwFraxGEaG0tJfVevH22Dx3&#10;VzcvYZNq+u9NQfA4zMw3zHIdTSuu1PnGsoLXcQaCuLS64UrB4ed9NAfhA7LG1jIp+CMP61W/t8Rc&#10;2xvv6LoPlUgQ9jkqqENwuZS+rMmgH1tHnLyT7QyGJLtK6g5vCW5aOcmymTTYcFqo0dG2pvKy/zUK&#10;Pr7OTEVxxFhkb99xM0R3cjOlXgZxswARKIZn+NH+1AomU/j/kn6AXN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2G6vwwwAAANsAAAAPAAAAAAAAAAAAAAAAAJcCAABkcnMvZG93&#10;bnJldi54bWxQSwUGAAAAAAQABAD1AAAAhwMAAAAA&#10;" adj="3431" fillcolor="#e7e6e6 [3214]" stroked="f" strokeweight="1pt">
                        <v:stroke joinstyle="miter"/>
                        <v:path arrowok="t"/>
                      </v:shape>
                      <v:shape id="_x7a7a__x5fc3__x5f27__x0020_26" o:spid="_x0000_s1031" style="position:absolute;width:224790;height:224790;visibility:visible;mso-wrap-style:square;v-text-anchor:middle" coordsize="224790,22479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8AfRxAAA&#10;ANsAAAAPAAAAZHJzL2Rvd25yZXYueG1sRI9Ba8JAFITvQv/D8grezKY5SEndBLEVSqQHbSkeH9ln&#10;sph9G7NrTP99Vyj0OMzMN8yqnGwnRhq8cazgKUlBENdOG24UfH1uF88gfEDW2DkmBT/koSweZivM&#10;tbvxnsZDaESEsM9RQRtCn0vp65Ys+sT1xNE7ucFiiHJopB7wFuG2k1maLqVFw3GhxZ42LdXnw9Uq&#10;uHzQ5JvqUl3fvvVxS7153R2NUvPHaf0CItAU/sN/7XetIFvC/Uv8AbL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fAH0cQAAADbAAAADwAAAAAAAAAAAAAAAACXAgAAZHJzL2Rv&#10;d25yZXYueG1sUEsFBgAAAAAEAAQA9QAAAIgDAAAAAA==&#10;" adj="-11796480,,5400" path="m213679,63670c235417,108856,224593,162976,187149,196327,149704,229677,94697,234189,52318,207387,9939,180585,-9559,128952,4524,80827,18608,32702,62866,-272,113009,2,112942,12324,112874,24646,112807,36968,79157,36784,49455,58913,40003,91210,30552,123506,43637,158157,72077,176144,100517,194131,137432,191103,162562,168722,187691,146341,194955,110021,180366,79697l213679,63670xe" fillcolor="#719cc1" stroked="f" strokeweight="1pt">
                        <v:stroke joinstyle="miter"/>
                        <v:formulas/>
                        <v:path arrowok="t" o:connecttype="custom" o:connectlocs="213679,63670;187149,196327;52318,207387;4524,80827;113009,2;112807,36968;40003,91210;72077,176144;162562,168722;180366,79697;213679,63670" o:connectangles="0,0,0,0,0,0,0,0,0,0,0" textboxrect="0,0,224790,224790"/>
                        <v:textbox>
                          <w:txbxContent>
                            <w:p w14:paraId="0A9D9DEF" w14:textId="77777777" w:rsidR="00BE08B3" w:rsidRPr="00715316" w:rsidRDefault="00BE08B3" w:rsidP="00BE08B3">
                              <w:pPr>
                                <w:rPr>
                                  <w:color w:val="06588B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BE08B3" w:rsidRPr="0018610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 Office</w:t>
            </w:r>
            <w:r w:rsidR="00BE08B3" w:rsidRPr="0018610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A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xure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    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Xmind</w:t>
            </w:r>
          </w:p>
          <w:p w14:paraId="04061A83" w14:textId="5A744B26" w:rsidR="00BE08B3" w:rsidRDefault="00715316" w:rsidP="00BE08B3">
            <w:pPr>
              <w:tabs>
                <w:tab w:val="right" w:pos="3181"/>
              </w:tabs>
              <w:ind w:leftChars="85" w:left="204"/>
              <w:rPr>
                <w:rFonts w:ascii="微软雅黑" w:eastAsia="微软雅黑" w:hAnsi="微软雅黑"/>
                <w:sz w:val="20"/>
                <w:szCs w:val="20"/>
              </w:rPr>
            </w:pPr>
            <w:r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89312" behindDoc="0" locked="0" layoutInCell="1" allowOverlap="1" wp14:anchorId="52D5E3EF" wp14:editId="6B00B51E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-25400</wp:posOffset>
                      </wp:positionV>
                      <wp:extent cx="415059" cy="414655"/>
                      <wp:effectExtent l="25400" t="0" r="0" b="17145"/>
                      <wp:wrapNone/>
                      <wp:docPr id="2" name="组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059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7" name="同心圆 7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空心弧 8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21004941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719CC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3C98F2C" w14:textId="77777777" w:rsidR="00BE08B3" w:rsidRPr="00BA6032" w:rsidRDefault="00BE08B3" w:rsidP="00BE08B3">
                                    <w:pPr>
                                      <w:rPr>
                                        <w:color w:val="BF8F00" w:themeColor="accent4" w:themeShade="BF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D5E3EF" id="_x7ec4__x0020_2" o:spid="_x0000_s1032" style="position:absolute;left:0;text-align:left;margin-left:23.35pt;margin-top:-1.95pt;width:32.7pt;height:32.65pt;z-index:251789312;mso-width-relative:margin;mso-height-relative:margin" coordsize="225208,225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">
                      <v:shape id="_x540c__x5fc3__x5706__x0020_7" o:spid="_x0000_s1033" type="#_x0000_t23" style="position:absolute;width:225208;height:2252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mxB+wgAA&#10;ANoAAAAPAAAAZHJzL2Rvd25yZXYueG1sRI9PawIxFMTvQr9DeIVeRLPtQWU1K1IoFXtZtZfeHpu3&#10;f9rNS9hEjd++EQSPw8z8hlmto+nFmQbfWVbwOs1AEFdWd9wo+D5+TBYgfEDW2FsmBVfysC6eRivM&#10;tb3wns6H0IgEYZ+jgjYEl0vpq5YM+ql1xMmr7WAwJDk0Ug94SXDTy7csm0mDHaeFFh29t1T9HU5G&#10;weful6ksfzCW2fwrbsboajdT6uU5bpYgAsXwCN/bW61gDrcr6QbI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SbEH7CAAAA2gAAAA8AAAAAAAAAAAAAAAAAlwIAAGRycy9kb3du&#10;cmV2LnhtbFBLBQYAAAAABAAEAPUAAACGAwAAAAA=&#10;" adj="3431" fillcolor="#e7e6e6 [3214]" stroked="f" strokeweight="1pt">
                        <v:stroke joinstyle="miter"/>
                        <v:path arrowok="t"/>
                      </v:shape>
                      <v:shape id="_x7a7a__x5fc3__x5f27__x0020_8" o:spid="_x0000_s1034" style="position:absolute;width:224790;height:224790;visibility:visible;mso-wrap-style:square;v-text-anchor:middle" coordsize="224790,22479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LHmNvwAA&#10;ANoAAAAPAAAAZHJzL2Rvd25yZXYueG1sRE/LisIwFN0L8w/hCrPTVBeD1EaRmSmIgwsfiMtLc22D&#10;zU3bRO38vVkILg/nnS17W4s7dd44VjAZJyCIC6cNlwqOh3w0A+EDssbaMSn4Jw/Lxccgw1S7B+/o&#10;vg+liCHsU1RQhdCkUvqiIot+7BriyF1cZzFE2JVSd/iI4baW0yT5khYNx4YKG/quqLjub1ZBu6Xe&#10;l5t2c/s96XNOjfn5OxulPof9ag4iUB/e4pd7rRXErfFKvAFy8QQ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AseY2/AAAA2gAAAA8AAAAAAAAAAAAAAAAAlwIAAGRycy9kb3ducmV2&#10;LnhtbFBLBQYAAAAABAAEAPUAAACDAwAAAAA=&#10;" adj="-11796480,,5400" path="m223110,93037c231255,139622,209368,186323,168354,209869,127340,233415,75975,228768,39852,198245,3729,167721,-9422,117851,6950,73484,23323,29116,65717,-256,113008,2l112807,36968c81070,36795,52619,56506,41632,86281,30644,116056,39470,149524,63712,170008,87954,190492,122425,193611,149949,177809,177473,162007,192162,130667,186696,99403l223110,93037xe" fillcolor="#719cc1" stroked="f" strokeweight="1pt">
                        <v:stroke joinstyle="miter"/>
                        <v:formulas/>
                        <v:path arrowok="t" o:connecttype="custom" o:connectlocs="223110,93037;168354,209869;39852,198245;6950,73484;113008,2;112807,36968;41632,86281;63712,170008;149949,177809;186696,99403;223110,93037" o:connectangles="0,0,0,0,0,0,0,0,0,0,0" textboxrect="0,0,224790,224790"/>
                        <v:textbox>
                          <w:txbxContent>
                            <w:p w14:paraId="43C98F2C" w14:textId="77777777" w:rsidR="00BE08B3" w:rsidRPr="00BA6032" w:rsidRDefault="00BE08B3" w:rsidP="00BE08B3">
                              <w:pPr>
                                <w:rPr>
                                  <w:color w:val="BF8F00" w:themeColor="accent4" w:themeShade="BF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7933C9E9" w14:textId="3311D03C" w:rsidR="00BE08B3" w:rsidRPr="00186107" w:rsidRDefault="00715316" w:rsidP="00BE08B3">
            <w:pPr>
              <w:tabs>
                <w:tab w:val="left" w:pos="1669"/>
                <w:tab w:val="left" w:pos="3181"/>
              </w:tabs>
              <w:spacing w:beforeLines="50" w:before="163"/>
              <w:ind w:leftChars="85" w:left="204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93408" behindDoc="0" locked="0" layoutInCell="1" allowOverlap="1" wp14:anchorId="320A0C5C" wp14:editId="101EF818">
                      <wp:simplePos x="0" y="0"/>
                      <wp:positionH relativeFrom="column">
                        <wp:posOffset>1134962</wp:posOffset>
                      </wp:positionH>
                      <wp:positionV relativeFrom="paragraph">
                        <wp:posOffset>517525</wp:posOffset>
                      </wp:positionV>
                      <wp:extent cx="414655" cy="414655"/>
                      <wp:effectExtent l="25400" t="0" r="0" b="17145"/>
                      <wp:wrapNone/>
                      <wp:docPr id="30" name="组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31" name="同心圆 31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空心弧 32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20544455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719CC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52480DE" w14:textId="77777777" w:rsidR="00BE08B3" w:rsidRPr="00374361" w:rsidRDefault="00BE08B3" w:rsidP="00BE08B3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0A0C5C" id="_x7ec4__x0020_30" o:spid="_x0000_s1035" style="position:absolute;left:0;text-align:left;margin-left:89.35pt;margin-top:40.75pt;width:32.65pt;height:32.65pt;z-index:251793408;mso-width-relative:margin;mso-height-relative:margin" coordsize="225208,225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">
                      <v:shape id="_x540c__x5fc3__x5706__x0020_31" o:spid="_x0000_s1036" type="#_x0000_t23" style="position:absolute;width:225208;height:2252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+TsuxAAA&#10;ANsAAAAPAAAAZHJzL2Rvd25yZXYueG1sRI9BawIxFITvhf6H8ApeSs1qQcvW7CIFUfSyai+9PTbP&#10;3W03L2ETNf77Rij0OMzMN8yijKYXFxp8Z1nBZJyBIK6t7rhR8HlcvbyB8AFZY2+ZFNzIQ1k8Piww&#10;1/bKe7ocQiMShH2OCtoQXC6lr1sy6MfWESfvZAeDIcmhkXrAa4KbXk6zbCYNdpwWWnT00VL9czgb&#10;BevtN1NVfWGssvkuLp/RndxMqdFTXL6DCBTDf/ivvdEKXidw/5J+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Pk7LsQAAADbAAAADwAAAAAAAAAAAAAAAACXAgAAZHJzL2Rv&#10;d25yZXYueG1sUEsFBgAAAAAEAAQA9QAAAIgDAAAAAA==&#10;" adj="3431" fillcolor="#e7e6e6 [3214]" stroked="f" strokeweight="1pt">
                        <v:stroke joinstyle="miter"/>
                        <v:path arrowok="t"/>
                      </v:shape>
                      <v:shape id="_x7a7a__x5fc3__x5f27__x0020_32" o:spid="_x0000_s1037" style="position:absolute;width:224790;height:224790;visibility:visible;mso-wrap-style:square;v-text-anchor:middle" coordsize="224790,22479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EpcPwgAA&#10;ANsAAAAPAAAAZHJzL2Rvd25yZXYueG1sRI9Pi8IwFMTvC36H8ARva6qCLNUo4h8QxcOqiMdH82yD&#10;zUttotZvbxYWPA4z8xtmPG1sKR5Ue+NYQa+bgCDOnDacKzgeVt8/IHxA1lg6JgUv8jCdtL7GmGr3&#10;5F967EMuIoR9igqKEKpUSp8VZNF3XUUcvYurLYYo61zqGp8RbkvZT5KhtGg4LhRY0byg7Lq/WwW3&#10;HTU+39w29+VJn1dUmcX2bJTqtJvZCESgJnzC/+21VjDow9+X+APk5A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cSlw/CAAAA2wAAAA8AAAAAAAAAAAAAAAAAlwIAAGRycy9kb3du&#10;cmV2LnhtbFBLBQYAAAAABAAEAPUAAACGAwAAAAA=&#10;" adj="-11796480,,5400" path="m219533,78424c234245,124823,217418,175419,177848,203765,138278,232111,84959,231765,45760,202907,6561,174049,-9607,123239,5706,77035,21019,30831,64333,-265,113008,1l112807,36968c80142,36790,51074,57658,40797,88665,30520,119672,41371,153771,67677,173137,93983,192503,129766,192736,156321,173713,182876,154690,194169,120735,184296,89597l219533,78424xe" fillcolor="#719cc1" stroked="f" strokeweight="1pt">
                        <v:stroke joinstyle="miter"/>
                        <v:formulas/>
                        <v:path arrowok="t" o:connecttype="custom" o:connectlocs="219533,78424;177848,203765;45760,202907;5706,77035;113008,1;112807,36968;40797,88665;67677,173137;156321,173713;184296,89597;219533,78424" o:connectangles="0,0,0,0,0,0,0,0,0,0,0" textboxrect="0,0,224790,224790"/>
                        <v:textbox>
                          <w:txbxContent>
                            <w:p w14:paraId="552480DE" w14:textId="77777777" w:rsidR="00BE08B3" w:rsidRPr="00374361" w:rsidRDefault="00BE08B3" w:rsidP="00BE08B3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92384" behindDoc="0" locked="0" layoutInCell="1" allowOverlap="1" wp14:anchorId="0FC6E9C0" wp14:editId="2625B860">
                      <wp:simplePos x="0" y="0"/>
                      <wp:positionH relativeFrom="column">
                        <wp:posOffset>292140</wp:posOffset>
                      </wp:positionH>
                      <wp:positionV relativeFrom="paragraph">
                        <wp:posOffset>517525</wp:posOffset>
                      </wp:positionV>
                      <wp:extent cx="414655" cy="414655"/>
                      <wp:effectExtent l="25400" t="0" r="0" b="17145"/>
                      <wp:wrapNone/>
                      <wp:docPr id="33" name="组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34" name="同心圆 34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空心弧 36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20853126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719CC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73D0F1" w14:textId="77777777" w:rsidR="00BE08B3" w:rsidRPr="00374361" w:rsidRDefault="00BE08B3" w:rsidP="00BE08B3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C6E9C0" id="_x7ec4__x0020_33" o:spid="_x0000_s1038" style="position:absolute;left:0;text-align:left;margin-left:23pt;margin-top:40.75pt;width:32.65pt;height:32.65pt;z-index:251792384;mso-width-relative:margin;mso-height-relative:margin" coordsize="225208,225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">
                      <v:shape id="_x540c__x5fc3__x5706__x0020_34" o:spid="_x0000_s1039" type="#_x0000_t23" style="position:absolute;width:225208;height:2252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jpi2xAAA&#10;ANsAAAAPAAAAZHJzL2Rvd25yZXYueG1sRI9BawIxFITvQv9DeIVepGbVsi1bo4ggil62tpfeHpvn&#10;7rabl7BJNf57IxQ8DjPzDTNbRNOJE/W+taxgPMpAEFdWt1wr+PpcP7+B8AFZY2eZFFzIw2L+MJhh&#10;oe2ZP+h0CLVIEPYFKmhCcIWUvmrIoB9ZR5y8o+0NhiT7WuoezwluOjnJslwabDktNOho1VD1e/gz&#10;Cja7H6ay/MZYZq/7uByiO7pcqafHuHwHESiGe/i/vdUKpi9w+5J+gJxf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I6YtsQAAADbAAAADwAAAAAAAAAAAAAAAACXAgAAZHJzL2Rv&#10;d25yZXYueG1sUEsFBgAAAAAEAAQA9QAAAIgDAAAAAA==&#10;" adj="3431" fillcolor="#e7e6e6 [3214]" stroked="f" strokeweight="1pt">
                        <v:stroke joinstyle="miter"/>
                        <v:path arrowok="t"/>
                      </v:shape>
                      <v:shape id="_x7a7a__x5fc3__x5f27__x0020_36" o:spid="_x0000_s1040" style="position:absolute;width:224790;height:224790;visibility:visible;mso-wrap-style:square;v-text-anchor:middle" coordsize="224790,22479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KZEMxAAA&#10;ANsAAAAPAAAAZHJzL2Rvd25yZXYueG1sRI9Ba8JAFITvgv9heUJvutFCkJhViq0gkR60peT4yD6T&#10;pdm3Mbtq/PfdQqHHYWa+YfLNYFtxo94bxwrmswQEceW04VrB58duugThA7LG1jEpeJCHzXo8yjHT&#10;7s5Hup1CLSKEfYYKmhC6TEpfNWTRz1xHHL2z6y2GKPta6h7vEW5buUiSVFo0HBca7GjbUPV9uloF&#10;l3cafF1ciuvbly531JnXQ2mUepoMLysQgYbwH/5r77WC5xR+v8QfIN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CmRDMQAAADbAAAADwAAAAAAAAAAAAAAAACXAgAAZHJzL2Rv&#10;d25yZXYueG1sUEsFBgAAAAAEAAQA9QAAAIgDAAAAAA==&#10;" adj="-11796480,,5400" path="m222148,88168c232440,134793,212150,182832,171552,207962,130953,233093,78908,229830,41766,199825,4624,169820,-9507,119624,6528,74649,22563,29675,65263,-260,113009,1,112942,12323,112874,24646,112807,36968,80764,36793,52108,56882,41348,87064,30587,117246,40070,150933,64996,171069,89922,191205,124850,193395,152095,176530,179341,159665,192957,127426,186050,96136l222148,88168xe" fillcolor="#719cc1" stroked="f" strokeweight="1pt">
                        <v:stroke joinstyle="miter"/>
                        <v:formulas/>
                        <v:path arrowok="t" o:connecttype="custom" o:connectlocs="222148,88168;171552,207962;41766,199825;6528,74649;113009,1;112807,36968;41348,87064;64996,171069;152095,176530;186050,96136;222148,88168" o:connectangles="0,0,0,0,0,0,0,0,0,0,0" textboxrect="0,0,224790,224790"/>
                        <v:textbox>
                          <w:txbxContent>
                            <w:p w14:paraId="2273D0F1" w14:textId="77777777" w:rsidR="00BE08B3" w:rsidRPr="00374361" w:rsidRDefault="00BE08B3" w:rsidP="00BE08B3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6A0CB0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   墨刀</w:t>
            </w:r>
            <w:r w:rsidR="00BE08B3" w:rsidRPr="0018610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 w:rsidR="006A0CB0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Mockups</w:t>
            </w:r>
          </w:p>
          <w:p w14:paraId="70FE6EEC" w14:textId="0DEB6310" w:rsidR="00F63229" w:rsidRPr="00C12D35" w:rsidRDefault="00F63229" w:rsidP="002E510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</w:p>
        </w:tc>
      </w:tr>
      <w:tr w:rsidR="0017290F" w:rsidRPr="007D67ED" w14:paraId="5A75E59C" w14:textId="77777777" w:rsidTr="0017290F">
        <w:trPr>
          <w:trHeight w:hRule="exact" w:val="15451"/>
        </w:trPr>
        <w:tc>
          <w:tcPr>
            <w:tcW w:w="567" w:type="dxa"/>
            <w:gridSpan w:val="2"/>
            <w:shd w:val="clear" w:color="auto" w:fill="FFFFFF" w:themeFill="background1"/>
          </w:tcPr>
          <w:p w14:paraId="3F323616" w14:textId="68A1E184" w:rsidR="0017290F" w:rsidRPr="00936197" w:rsidRDefault="0017290F" w:rsidP="002E161B">
            <w:pPr>
              <w:rPr>
                <w:rFonts w:ascii="微软雅黑" w:eastAsia="微软雅黑" w:hAnsi="微软雅黑"/>
                <w:b/>
                <w:color w:val="0B628B"/>
                <w:sz w:val="44"/>
              </w:rPr>
            </w:pPr>
          </w:p>
        </w:tc>
        <w:tc>
          <w:tcPr>
            <w:tcW w:w="10773" w:type="dxa"/>
            <w:gridSpan w:val="2"/>
            <w:shd w:val="clear" w:color="auto" w:fill="FFFFFF" w:themeFill="background1"/>
          </w:tcPr>
          <w:p w14:paraId="0451C3D6" w14:textId="448FC450" w:rsidR="0017290F" w:rsidRDefault="0017290F" w:rsidP="002E161B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35932274" w14:textId="1C29FB05" w:rsidR="007030E1" w:rsidRPr="003D07F5" w:rsidRDefault="007030E1" w:rsidP="006936F9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670"/>
              <w:rPr>
                <w:rFonts w:ascii="微软雅黑" w:eastAsia="微软雅黑" w:hAnsi="微软雅黑"/>
                <w:b/>
                <w:color w:val="719CC1"/>
              </w:rPr>
            </w:pPr>
            <w:r w:rsidRPr="003D07F5">
              <w:rPr>
                <w:rFonts w:ascii="微软雅黑" w:eastAsia="微软雅黑" w:hAnsi="微软雅黑"/>
                <w:b/>
                <w:noProof/>
                <w:color w:val="719CC1"/>
              </w:rPr>
              <w:drawing>
                <wp:anchor distT="0" distB="0" distL="114300" distR="114300" simplePos="0" relativeHeight="251812864" behindDoc="0" locked="0" layoutInCell="1" allowOverlap="1" wp14:anchorId="3688B98B" wp14:editId="0F20738F">
                  <wp:simplePos x="0" y="0"/>
                  <wp:positionH relativeFrom="column">
                    <wp:posOffset>9249</wp:posOffset>
                  </wp:positionH>
                  <wp:positionV relativeFrom="paragraph">
                    <wp:posOffset>55425</wp:posOffset>
                  </wp:positionV>
                  <wp:extent cx="396000" cy="396000"/>
                  <wp:effectExtent l="0" t="0" r="10795" b="10795"/>
                  <wp:wrapNone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D07F5">
              <w:rPr>
                <w:rFonts w:ascii="微软雅黑" w:eastAsia="微软雅黑" w:hAnsi="微软雅黑"/>
                <w:b/>
                <w:noProof/>
                <w:color w:val="719CC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1" layoutInCell="1" allowOverlap="1" wp14:anchorId="3C6EEA91" wp14:editId="06298150">
                      <wp:simplePos x="0" y="0"/>
                      <wp:positionH relativeFrom="column">
                        <wp:posOffset>2925445</wp:posOffset>
                      </wp:positionH>
                      <wp:positionV relativeFrom="paragraph">
                        <wp:posOffset>299720</wp:posOffset>
                      </wp:positionV>
                      <wp:extent cx="3657600" cy="0"/>
                      <wp:effectExtent l="0" t="0" r="0" b="0"/>
                      <wp:wrapNone/>
                      <wp:docPr id="37" name="直线连接符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line w14:anchorId="2948B48A" id="直线连接符 37" o:spid="_x0000_s1026" style="position:absolute;left:0;text-align:lef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35pt,23.6pt" to="518.3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 w:rsidRPr="003D07F5">
              <w:rPr>
                <w:rFonts w:ascii="微软雅黑" w:eastAsia="微软雅黑" w:hAnsi="微软雅黑" w:hint="eastAsia"/>
                <w:b/>
                <w:color w:val="719CC1"/>
              </w:rPr>
              <w:t>工作经历</w:t>
            </w:r>
            <w:r w:rsidRPr="003D07F5">
              <w:rPr>
                <w:rFonts w:ascii="微软雅黑" w:eastAsia="微软雅黑" w:hAnsi="微软雅黑"/>
                <w:b/>
                <w:color w:val="719CC1"/>
              </w:rPr>
              <w:t>PROFESSIONAL SKILLS</w:t>
            </w:r>
          </w:p>
          <w:p w14:paraId="3CC5DE2C" w14:textId="1BB62416" w:rsidR="0017290F" w:rsidRDefault="0017290F" w:rsidP="0017290F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0DE917FA" w14:textId="022F2D07" w:rsidR="0017290F" w:rsidRDefault="0017290F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软件开发工程师：</w:t>
            </w:r>
          </w:p>
          <w:p w14:paraId="42498B11" w14:textId="088EDB82" w:rsidR="0017290F" w:rsidRDefault="0017290F" w:rsidP="0017290F">
            <w:pPr>
              <w:pStyle w:val="a9"/>
              <w:numPr>
                <w:ilvl w:val="0"/>
                <w:numId w:val="9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需求分析，编写总体设计说明书、详细设计说明书，程序实现</w:t>
            </w:r>
            <w:r w:rsidR="00F119C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，单元测试、组装测试案例编写、测试，功能测试支持，解决问题单等。</w:t>
            </w:r>
          </w:p>
          <w:p w14:paraId="1A68DC53" w14:textId="5102DC67" w:rsidR="0017290F" w:rsidRDefault="0017290F" w:rsidP="0017290F">
            <w:pPr>
              <w:pStyle w:val="a9"/>
              <w:numPr>
                <w:ilvl w:val="0"/>
                <w:numId w:val="9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带新入职员工，快速熟悉工作环境，进入工作状态。</w:t>
            </w:r>
          </w:p>
          <w:p w14:paraId="43D92B20" w14:textId="7D14244D" w:rsidR="0017290F" w:rsidRDefault="0017290F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项目经理助理：</w:t>
            </w:r>
          </w:p>
          <w:p w14:paraId="7D5855B2" w14:textId="51A7F283" w:rsidR="0017290F" w:rsidRDefault="0017290F" w:rsidP="0017290F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针对某项</w:t>
            </w:r>
            <w:r w:rsidR="00F119C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目，与各部门、各团队项目负责人沟通，严格把控项目进度、预估风险。</w:t>
            </w:r>
          </w:p>
          <w:p w14:paraId="0DBE255A" w14:textId="77777777" w:rsidR="007030E1" w:rsidRDefault="0017290F" w:rsidP="007030E1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分析每日数据，能够及时发现问题并主动与产品负责人联系，尽早了解问题发生原因并协助解决问题。</w:t>
            </w:r>
          </w:p>
          <w:p w14:paraId="0C8D7203" w14:textId="0EB34080" w:rsidR="0017290F" w:rsidRPr="007030E1" w:rsidRDefault="0017290F" w:rsidP="007030E1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6A0CB0">
              <w:rPr>
                <w:noProof/>
              </w:rPr>
              <w:drawing>
                <wp:anchor distT="0" distB="0" distL="114300" distR="114300" simplePos="0" relativeHeight="251808768" behindDoc="0" locked="0" layoutInCell="1" allowOverlap="1" wp14:anchorId="371C6F7D" wp14:editId="37080076">
                  <wp:simplePos x="0" y="0"/>
                  <wp:positionH relativeFrom="column">
                    <wp:posOffset>-9573</wp:posOffset>
                  </wp:positionH>
                  <wp:positionV relativeFrom="paragraph">
                    <wp:posOffset>297156</wp:posOffset>
                  </wp:positionV>
                  <wp:extent cx="396000" cy="396000"/>
                  <wp:effectExtent l="0" t="0" r="10795" b="10795"/>
                  <wp:wrapNone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CA37E70" w14:textId="081A781B" w:rsidR="0017290F" w:rsidRPr="003D07F5" w:rsidRDefault="0017290F" w:rsidP="00100E49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781"/>
              <w:rPr>
                <w:rFonts w:ascii="微软雅黑" w:eastAsia="微软雅黑" w:hAnsi="微软雅黑"/>
                <w:color w:val="719CC1"/>
                <w:sz w:val="18"/>
                <w:szCs w:val="18"/>
              </w:rPr>
            </w:pPr>
            <w:r w:rsidRPr="003D07F5">
              <w:rPr>
                <w:rFonts w:ascii="微软雅黑" w:eastAsia="微软雅黑" w:hAnsi="微软雅黑"/>
                <w:b/>
                <w:noProof/>
                <w:color w:val="719CC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1" layoutInCell="1" allowOverlap="1" wp14:anchorId="394CF86C" wp14:editId="538B0027">
                      <wp:simplePos x="0" y="0"/>
                      <wp:positionH relativeFrom="column">
                        <wp:posOffset>2925445</wp:posOffset>
                      </wp:positionH>
                      <wp:positionV relativeFrom="paragraph">
                        <wp:posOffset>301625</wp:posOffset>
                      </wp:positionV>
                      <wp:extent cx="3657600" cy="0"/>
                      <wp:effectExtent l="0" t="0" r="25400" b="25400"/>
                      <wp:wrapNone/>
                      <wp:docPr id="46" name="直线连接符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line w14:anchorId="528ADC14" id="直线连接符 46" o:spid="_x0000_s1026" style="position:absolute;left:0;text-align:lef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35pt,23.75pt" to="518.3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 w:rsidRPr="003D07F5">
              <w:rPr>
                <w:rFonts w:ascii="微软雅黑" w:eastAsia="微软雅黑" w:hAnsi="微软雅黑" w:hint="eastAsia"/>
                <w:b/>
                <w:color w:val="719CC1"/>
              </w:rPr>
              <w:t>项目</w:t>
            </w:r>
            <w:r w:rsidRPr="003D07F5">
              <w:rPr>
                <w:rFonts w:ascii="微软雅黑" w:eastAsia="微软雅黑" w:hAnsi="微软雅黑"/>
                <w:b/>
                <w:color w:val="719CC1"/>
              </w:rPr>
              <w:t>经历PROJECT EXPERIENCE</w:t>
            </w:r>
          </w:p>
          <w:p w14:paraId="4C8C05D7" w14:textId="77777777" w:rsidR="0017290F" w:rsidRDefault="0017290F" w:rsidP="0017290F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菱菱邦 APP </w:t>
            </w:r>
          </w:p>
          <w:p w14:paraId="32C8DE13" w14:textId="29359F9C" w:rsidR="0017290F" w:rsidRPr="00C50AEB" w:rsidRDefault="0017290F" w:rsidP="0017290F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Style w:val="af"/>
                <w:rFonts w:ascii="微软雅黑" w:eastAsia="微软雅黑" w:hAnsi="微软雅黑"/>
                <w:b/>
                <w:i w:val="0"/>
                <w:iCs w:val="0"/>
                <w:color w:val="719CC1"/>
                <w:sz w:val="21"/>
                <w:szCs w:val="22"/>
              </w:rPr>
            </w:pPr>
            <w:r w:rsidRPr="00C50AEB">
              <w:rPr>
                <w:rFonts w:ascii="微软雅黑" w:eastAsia="微软雅黑" w:hAnsi="微软雅黑" w:hint="eastAsia"/>
                <w:i/>
                <w:color w:val="719CC1"/>
                <w:sz w:val="18"/>
                <w:szCs w:val="18"/>
              </w:rPr>
              <w:t>产品经理</w:t>
            </w:r>
            <w:r w:rsidRPr="00C50AEB">
              <w:rPr>
                <w:rFonts w:ascii="微软雅黑" w:eastAsia="微软雅黑" w:hAnsi="微软雅黑" w:hint="eastAsia"/>
                <w:i/>
                <w:iCs/>
                <w:color w:val="719CC1"/>
                <w:sz w:val="18"/>
                <w:szCs w:val="18"/>
              </w:rPr>
              <w:t>（201</w:t>
            </w:r>
            <w:r w:rsidR="00720D0C"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6</w:t>
            </w:r>
            <w:r w:rsidRPr="00C50AEB">
              <w:rPr>
                <w:rFonts w:ascii="微软雅黑" w:eastAsia="微软雅黑" w:hAnsi="微软雅黑" w:hint="eastAsia"/>
                <w:i/>
                <w:iCs/>
                <w:color w:val="719CC1"/>
                <w:sz w:val="18"/>
                <w:szCs w:val="18"/>
              </w:rPr>
              <w:t>.</w:t>
            </w:r>
            <w:r w:rsidR="00720D0C"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01</w:t>
            </w:r>
            <w:r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~至今）</w:t>
            </w:r>
          </w:p>
          <w:p w14:paraId="5EFC57FE" w14:textId="4E5E3E98" w:rsidR="0017290F" w:rsidRPr="00712A69" w:rsidRDefault="0017290F" w:rsidP="00712A69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产品描述：菱菱邦是一款为“上汽通用五菱”车主量身打造的</w:t>
            </w:r>
            <w:r w:rsidR="00712A6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社交、</w:t>
            </w:r>
            <w:r w:rsidR="00712A69" w:rsidRPr="00712A6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服务</w:t>
            </w:r>
            <w:r w:rsidRPr="00712A6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类APP。为用户提供购车、用车、养车、换车等环节贴心服务，让用户与用户、经销商、厂商、平台沟通0距离。</w:t>
            </w:r>
          </w:p>
          <w:p w14:paraId="11C883FE" w14:textId="77777777" w:rsidR="0017290F" w:rsidRDefault="0017290F" w:rsidP="0017290F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负责内容：</w:t>
            </w:r>
          </w:p>
          <w:p w14:paraId="2394FCEB" w14:textId="5220B001" w:rsidR="00100E49" w:rsidRPr="007030E1" w:rsidRDefault="00100E49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F119C3">
              <w:rPr>
                <w:rFonts w:ascii="微软雅黑" w:eastAsia="微软雅黑" w:hAnsi="微软雅黑" w:hint="eastAsia"/>
                <w:b/>
                <w:color w:val="7F7F7F" w:themeColor="text1" w:themeTint="80"/>
                <w:sz w:val="18"/>
                <w:szCs w:val="18"/>
              </w:rPr>
              <w:t>官方商城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为用户提供在线提交购车意向单</w:t>
            </w:r>
            <w:r w:rsidR="00CE286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、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锁定购车优惠</w:t>
            </w:r>
            <w:r w:rsidR="00CE286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的版块</w:t>
            </w:r>
            <w:r w:rsidR="003D07F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；设计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清晰</w:t>
            </w:r>
            <w:r w:rsidR="00D42557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简便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的下订</w:t>
            </w:r>
            <w:r w:rsidR="00A64EF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流程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，提高用户体验；上线后，购车意向单3</w:t>
            </w:r>
            <w:r w:rsidRPr="007030E1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0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天突破1</w:t>
            </w:r>
            <w:r w:rsidRPr="007030E1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500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单，提车成功突破1</w:t>
            </w:r>
            <w:r w:rsidRPr="007030E1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000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单。</w:t>
            </w:r>
          </w:p>
          <w:p w14:paraId="64878717" w14:textId="4FB7D1B3" w:rsidR="00E30EB8" w:rsidRDefault="00100E49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F119C3">
              <w:rPr>
                <w:rFonts w:ascii="微软雅黑" w:eastAsia="微软雅黑" w:hAnsi="微软雅黑" w:hint="eastAsia"/>
                <w:b/>
                <w:color w:val="7F7F7F" w:themeColor="text1" w:themeTint="80"/>
                <w:sz w:val="18"/>
                <w:szCs w:val="18"/>
              </w:rPr>
              <w:t>金牌技师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是一个在线问答版块，用户在使用车辆过程中产生的任何疑问都可以在线提问，由专业技师进行回答；</w:t>
            </w:r>
            <w:r w:rsidR="004F007B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用户提问时，根据输入关键字联想出</w:t>
            </w:r>
            <w:r w:rsidR="004F007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其他用户</w:t>
            </w:r>
            <w:r w:rsidR="004F007B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已</w:t>
            </w:r>
            <w:r w:rsidR="004F007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被技师</w:t>
            </w:r>
            <w:r w:rsidR="004F007B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回复的问题</w:t>
            </w:r>
            <w:r w:rsidR="004F007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及答案</w:t>
            </w:r>
            <w:r w:rsidR="004F007B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，让用户更快解决问题；</w:t>
            </w:r>
            <w:r w:rsidR="00E30EB8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长</w:t>
            </w:r>
            <w:r w:rsidR="00A64EF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时间</w:t>
            </w:r>
            <w:r w:rsidR="00E30EB8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没有任何技师回复的问题，悬赏回答，提高响应率；用户提问被采纳可将问题消耗的金币返还，提高采纳率，被用户采纳技师可以获得奖励，技师参与</w:t>
            </w:r>
            <w:r w:rsidR="00DE1AB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积极性</w:t>
            </w:r>
            <w:r w:rsidR="00E30EB8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更高，在1个月左右的时间，活跃技师由1</w:t>
            </w:r>
            <w:r w:rsidR="00E30EB8" w:rsidRPr="007030E1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00</w:t>
            </w:r>
            <w:r w:rsidR="00E30EB8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多名增长到5</w:t>
            </w:r>
            <w:r w:rsidR="00E30EB8" w:rsidRPr="007030E1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00</w:t>
            </w:r>
            <w:r w:rsidR="00E30EB8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多名。</w:t>
            </w:r>
          </w:p>
          <w:p w14:paraId="2E05E884" w14:textId="68D7A61E" w:rsidR="00DE1ABD" w:rsidRDefault="00DE1ABD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F119C3">
              <w:rPr>
                <w:rFonts w:ascii="微软雅黑" w:eastAsia="微软雅黑" w:hAnsi="微软雅黑" w:hint="eastAsia"/>
                <w:b/>
                <w:color w:val="7F7F7F" w:themeColor="text1" w:themeTint="80"/>
                <w:sz w:val="18"/>
                <w:szCs w:val="18"/>
              </w:rPr>
              <w:t>社区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：用户根据自己的兴趣加入社区，志同道合的</w:t>
            </w:r>
            <w:r w:rsidR="00231EAA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人聚集到一起，谈天说地聊车炫技，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优质内容</w:t>
            </w:r>
            <w:r w:rsidR="00231EAA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也会被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推荐到首页。</w:t>
            </w:r>
            <w:r w:rsidR="00F271C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其中</w:t>
            </w:r>
            <w:r w:rsidR="0034177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提车作业贴</w:t>
            </w:r>
            <w:r w:rsidR="00F271C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作为模板发帖形式，得到用户的响应和认可。上线3个月，近万名车主发布自己的用车感受和爱车图片，产出大量精华帖。</w:t>
            </w:r>
          </w:p>
          <w:p w14:paraId="1E175438" w14:textId="1CED5C22" w:rsidR="00E30EB8" w:rsidRPr="00231EAA" w:rsidRDefault="007030E1" w:rsidP="00E30EB8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F119C3">
              <w:rPr>
                <w:rFonts w:ascii="微软雅黑" w:eastAsia="微软雅黑" w:hAnsi="微软雅黑" w:hint="eastAsia"/>
                <w:b/>
                <w:color w:val="7F7F7F" w:themeColor="text1" w:themeTint="80"/>
                <w:sz w:val="18"/>
                <w:szCs w:val="18"/>
              </w:rPr>
              <w:t>预约试驾、预约</w:t>
            </w:r>
            <w:r w:rsidR="00231EAA" w:rsidRPr="00F119C3">
              <w:rPr>
                <w:rFonts w:ascii="微软雅黑" w:eastAsia="微软雅黑" w:hAnsi="微软雅黑" w:hint="eastAsia"/>
                <w:b/>
                <w:color w:val="7F7F7F" w:themeColor="text1" w:themeTint="80"/>
                <w:sz w:val="18"/>
                <w:szCs w:val="18"/>
              </w:rPr>
              <w:t>维保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：为潜客、保客提供专业服务项目。</w:t>
            </w:r>
          </w:p>
          <w:p w14:paraId="65BA4868" w14:textId="77777777" w:rsidR="007030E1" w:rsidRDefault="007030E1" w:rsidP="007030E1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后台系统</w:t>
            </w:r>
          </w:p>
          <w:p w14:paraId="3678A568" w14:textId="6DCB21B5" w:rsidR="007030E1" w:rsidRPr="00C50AEB" w:rsidRDefault="007030E1" w:rsidP="007030E1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</w:pPr>
            <w:r w:rsidRPr="00C50AEB">
              <w:rPr>
                <w:rFonts w:ascii="微软雅黑" w:eastAsia="微软雅黑" w:hAnsi="微软雅黑" w:hint="eastAsia"/>
                <w:i/>
                <w:iCs/>
                <w:color w:val="719CC1"/>
                <w:sz w:val="18"/>
                <w:szCs w:val="18"/>
              </w:rPr>
              <w:t>产品经理（201</w:t>
            </w:r>
            <w:r w:rsidR="00720D0C"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6</w:t>
            </w:r>
            <w:r w:rsidRPr="00C50AEB">
              <w:rPr>
                <w:rFonts w:ascii="微软雅黑" w:eastAsia="微软雅黑" w:hAnsi="微软雅黑" w:hint="eastAsia"/>
                <w:i/>
                <w:iCs/>
                <w:color w:val="719CC1"/>
                <w:sz w:val="18"/>
                <w:szCs w:val="18"/>
              </w:rPr>
              <w:t>.</w:t>
            </w:r>
            <w:r w:rsidR="00720D0C"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01</w:t>
            </w:r>
            <w:r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~至今）</w:t>
            </w:r>
          </w:p>
          <w:p w14:paraId="4D6E68A3" w14:textId="77777777" w:rsidR="007030E1" w:rsidRDefault="007030E1" w:rsidP="007030E1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产品描述：</w:t>
            </w:r>
          </w:p>
          <w:p w14:paraId="1FB11799" w14:textId="5DAC6326" w:rsidR="007030E1" w:rsidRDefault="00F119C3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经销商后台管理系统：客户资源管理及维护、厂家优惠活动核销等。</w:t>
            </w:r>
          </w:p>
          <w:p w14:paraId="67E30F03" w14:textId="617BB406" w:rsidR="007030E1" w:rsidRDefault="007030E1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厂商</w:t>
            </w:r>
            <w:r w:rsidR="00F119C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后台管理系统：客户信息管理、经销商信息管理、商城订单信息管理等。</w:t>
            </w:r>
          </w:p>
          <w:p w14:paraId="0CC3DC68" w14:textId="61B6328E" w:rsidR="007030E1" w:rsidRPr="009727B3" w:rsidRDefault="007030E1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运营后台管理系统：菱菱邦前端各模块配置信息管理、会员等级管理、商城商品管理等</w:t>
            </w:r>
            <w:r w:rsidR="00F119C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</w:t>
            </w:r>
          </w:p>
          <w:p w14:paraId="50EB2DFD" w14:textId="77777777" w:rsidR="007030E1" w:rsidRDefault="007030E1" w:rsidP="007030E1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69502331" w14:textId="1085C497" w:rsidR="007030E1" w:rsidRDefault="007030E1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独立负责电商订单后台由0到1的设计，</w:t>
            </w:r>
            <w:r w:rsidR="00566CD4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合作完成</w:t>
            </w:r>
            <w:r w:rsidR="00F119C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经销商上下架配置管理设计。</w:t>
            </w:r>
          </w:p>
          <w:p w14:paraId="34BA9AFF" w14:textId="2F88EF5E" w:rsidR="00DE1ABD" w:rsidRDefault="00DE1ABD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后台数据可视化设计</w:t>
            </w:r>
            <w:r w:rsidR="00F119C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</w:t>
            </w:r>
          </w:p>
          <w:p w14:paraId="2EE0E024" w14:textId="6D84E3B0" w:rsidR="00566CD4" w:rsidRDefault="00566CD4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用户信息管理、经销商管理后台优化。</w:t>
            </w:r>
          </w:p>
          <w:p w14:paraId="2D6D7031" w14:textId="3432DD8E" w:rsidR="0017290F" w:rsidRPr="00E30EB8" w:rsidRDefault="0017290F" w:rsidP="007030E1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</w:tc>
      </w:tr>
      <w:tr w:rsidR="0017290F" w:rsidRPr="007D67ED" w14:paraId="18B9DE98" w14:textId="77777777" w:rsidTr="0017290F">
        <w:trPr>
          <w:trHeight w:hRule="exact" w:val="15451"/>
        </w:trPr>
        <w:tc>
          <w:tcPr>
            <w:tcW w:w="567" w:type="dxa"/>
            <w:gridSpan w:val="2"/>
            <w:shd w:val="clear" w:color="auto" w:fill="FFFFFF" w:themeFill="background1"/>
          </w:tcPr>
          <w:p w14:paraId="0962F7A9" w14:textId="29B9E3F9" w:rsidR="0017290F" w:rsidRPr="00936197" w:rsidRDefault="0017290F" w:rsidP="002E161B">
            <w:pPr>
              <w:rPr>
                <w:rFonts w:ascii="微软雅黑" w:eastAsia="微软雅黑" w:hAnsi="微软雅黑"/>
                <w:b/>
                <w:color w:val="0B628B"/>
                <w:sz w:val="44"/>
              </w:rPr>
            </w:pPr>
          </w:p>
        </w:tc>
        <w:tc>
          <w:tcPr>
            <w:tcW w:w="10773" w:type="dxa"/>
            <w:gridSpan w:val="2"/>
            <w:shd w:val="clear" w:color="auto" w:fill="FFFFFF" w:themeFill="background1"/>
          </w:tcPr>
          <w:p w14:paraId="34C3B9DB" w14:textId="6F1389FA" w:rsidR="0017290F" w:rsidRDefault="0017290F" w:rsidP="002E161B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5C11B676" w14:textId="77777777" w:rsidR="0017290F" w:rsidRPr="003D07F5" w:rsidRDefault="0017290F" w:rsidP="0017290F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670"/>
              <w:rPr>
                <w:rFonts w:ascii="微软雅黑" w:eastAsia="微软雅黑" w:hAnsi="微软雅黑"/>
                <w:color w:val="719CC1"/>
                <w:sz w:val="18"/>
                <w:szCs w:val="18"/>
              </w:rPr>
            </w:pPr>
            <w:r w:rsidRPr="003D07F5">
              <w:rPr>
                <w:rFonts w:ascii="微软雅黑" w:eastAsia="微软雅黑" w:hAnsi="微软雅黑"/>
                <w:b/>
                <w:noProof/>
                <w:color w:val="719CC1"/>
              </w:rPr>
              <w:drawing>
                <wp:anchor distT="0" distB="0" distL="114300" distR="114300" simplePos="0" relativeHeight="251805696" behindDoc="0" locked="0" layoutInCell="1" allowOverlap="1" wp14:anchorId="2E91B039" wp14:editId="68C6162F">
                  <wp:simplePos x="0" y="0"/>
                  <wp:positionH relativeFrom="column">
                    <wp:posOffset>-19243</wp:posOffset>
                  </wp:positionH>
                  <wp:positionV relativeFrom="paragraph">
                    <wp:posOffset>112459</wp:posOffset>
                  </wp:positionV>
                  <wp:extent cx="396000" cy="396000"/>
                  <wp:effectExtent l="0" t="0" r="10795" b="10795"/>
                  <wp:wrapNone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D07F5">
              <w:rPr>
                <w:rFonts w:ascii="微软雅黑" w:eastAsia="微软雅黑" w:hAnsi="微软雅黑"/>
                <w:b/>
                <w:noProof/>
                <w:color w:val="719CC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1" layoutInCell="1" allowOverlap="1" wp14:anchorId="0D3D9A1B" wp14:editId="0F4DAEE4">
                      <wp:simplePos x="0" y="0"/>
                      <wp:positionH relativeFrom="column">
                        <wp:posOffset>2925445</wp:posOffset>
                      </wp:positionH>
                      <wp:positionV relativeFrom="paragraph">
                        <wp:posOffset>299720</wp:posOffset>
                      </wp:positionV>
                      <wp:extent cx="3657600" cy="0"/>
                      <wp:effectExtent l="0" t="0" r="0" b="0"/>
                      <wp:wrapNone/>
                      <wp:docPr id="40" name="直线连接符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line w14:anchorId="6C51B2C1" id="直线连接符 40" o:spid="_x0000_s1026" style="position:absolute;left:0;text-align:lef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35pt,23.6pt" to="518.35pt,2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 w:rsidRPr="003D07F5">
              <w:rPr>
                <w:rFonts w:ascii="微软雅黑" w:eastAsia="微软雅黑" w:hAnsi="微软雅黑" w:hint="eastAsia"/>
                <w:b/>
                <w:color w:val="719CC1"/>
              </w:rPr>
              <w:t>项目</w:t>
            </w:r>
            <w:r w:rsidRPr="003D07F5">
              <w:rPr>
                <w:rFonts w:ascii="微软雅黑" w:eastAsia="微软雅黑" w:hAnsi="微软雅黑"/>
                <w:b/>
                <w:color w:val="719CC1"/>
              </w:rPr>
              <w:t>经历PROJECT EXPERIENCE</w:t>
            </w:r>
          </w:p>
          <w:p w14:paraId="68E0756F" w14:textId="7CB5CE5A" w:rsidR="00CB56D6" w:rsidRPr="00DE1ABD" w:rsidRDefault="00CB56D6" w:rsidP="00DE1ABD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6838B276" w14:textId="23E45626" w:rsidR="00CB56D6" w:rsidRDefault="00CB56D6" w:rsidP="00CB56D6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工作成绩：</w:t>
            </w:r>
          </w:p>
          <w:p w14:paraId="477CCFB1" w14:textId="2C361A92" w:rsidR="00CB56D6" w:rsidRDefault="00CB56D6" w:rsidP="00CB56D6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全国2600</w:t>
            </w:r>
            <w:r w:rsidR="00F119C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多家经销商增加销售渠道，提高收益；互联网化办公，提高工作效率。</w:t>
            </w:r>
          </w:p>
          <w:p w14:paraId="73885AEC" w14:textId="05552C82" w:rsidR="0017290F" w:rsidRPr="00231EAA" w:rsidRDefault="00CB56D6" w:rsidP="00231EAA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厂商考核、管理经销商，数据可视化，每周可省去2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小时的数据整理时间。</w:t>
            </w:r>
          </w:p>
          <w:p w14:paraId="51151448" w14:textId="77777777" w:rsidR="0017290F" w:rsidRDefault="0017290F" w:rsidP="002E161B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泡泡巴士APP</w:t>
            </w:r>
          </w:p>
          <w:p w14:paraId="30B7F46F" w14:textId="7D3310F5" w:rsidR="0017290F" w:rsidRPr="00516E4B" w:rsidRDefault="0017290F" w:rsidP="002E161B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 w:rsidRPr="00C50AEB">
              <w:rPr>
                <w:rFonts w:ascii="微软雅黑" w:eastAsia="微软雅黑" w:hAnsi="微软雅黑" w:hint="eastAsia"/>
                <w:i/>
                <w:iCs/>
                <w:color w:val="719CC1"/>
                <w:sz w:val="18"/>
                <w:szCs w:val="18"/>
              </w:rPr>
              <w:t>产品经理（201</w:t>
            </w:r>
            <w:r w:rsidR="00231EAA"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5</w:t>
            </w:r>
            <w:r w:rsidRPr="00C50AEB">
              <w:rPr>
                <w:rFonts w:ascii="微软雅黑" w:eastAsia="微软雅黑" w:hAnsi="微软雅黑" w:hint="eastAsia"/>
                <w:i/>
                <w:iCs/>
                <w:color w:val="719CC1"/>
                <w:sz w:val="18"/>
                <w:szCs w:val="18"/>
              </w:rPr>
              <w:t>.</w:t>
            </w:r>
            <w:r w:rsidR="00231EAA"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0</w:t>
            </w:r>
            <w:r w:rsidR="00720D0C"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7</w:t>
            </w:r>
            <w:r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~</w:t>
            </w:r>
            <w:r w:rsidRPr="00C50AEB">
              <w:rPr>
                <w:rFonts w:ascii="微软雅黑" w:eastAsia="微软雅黑" w:hAnsi="微软雅黑" w:hint="eastAsia"/>
                <w:i/>
                <w:iCs/>
                <w:color w:val="719CC1"/>
                <w:sz w:val="18"/>
                <w:szCs w:val="18"/>
              </w:rPr>
              <w:t>201</w:t>
            </w:r>
            <w:r w:rsidR="00231EAA"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6</w:t>
            </w:r>
            <w:r w:rsidRPr="00C50AEB">
              <w:rPr>
                <w:rFonts w:ascii="微软雅黑" w:eastAsia="微软雅黑" w:hAnsi="微软雅黑" w:hint="eastAsia"/>
                <w:i/>
                <w:iCs/>
                <w:color w:val="719CC1"/>
                <w:sz w:val="18"/>
                <w:szCs w:val="18"/>
              </w:rPr>
              <w:t>.</w:t>
            </w:r>
            <w:r w:rsidR="00231EAA"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01</w:t>
            </w:r>
            <w:r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）</w:t>
            </w:r>
          </w:p>
          <w:p w14:paraId="1C291DD8" w14:textId="77777777" w:rsidR="0017290F" w:rsidRDefault="0017290F" w:rsidP="002E161B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产品描述：泡泡巴士是一款公共交通出行查询类APP。随时查询公交车位置、规划出行路线、了解路况等。</w:t>
            </w:r>
          </w:p>
          <w:p w14:paraId="706AA0F0" w14:textId="77777777" w:rsidR="0017290F" w:rsidRPr="00201E3C" w:rsidRDefault="0017290F" w:rsidP="002E161B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contextualSpacing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负责内容：由 0到1的产品产出及迭代，独立负责。</w:t>
            </w:r>
          </w:p>
          <w:p w14:paraId="45ACFD3D" w14:textId="77777777" w:rsidR="0017290F" w:rsidRDefault="0017290F" w:rsidP="002E161B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contextualSpacing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产品功能：</w:t>
            </w:r>
          </w:p>
          <w:p w14:paraId="187BF64A" w14:textId="77777777" w:rsidR="0017290F" w:rsidRPr="00201E3C" w:rsidRDefault="0017290F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随时获知车辆实时位置，让一切尽在掌握</w:t>
            </w:r>
          </w:p>
          <w:p w14:paraId="66A4224A" w14:textId="77777777" w:rsidR="0017290F" w:rsidRPr="00201E3C" w:rsidRDefault="0017290F" w:rsidP="005B2BC6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准确的公交定位，实时展示给用户</w:t>
            </w:r>
          </w:p>
          <w:p w14:paraId="41C44D92" w14:textId="77777777" w:rsidR="0017290F" w:rsidRPr="00201E3C" w:rsidRDefault="0017290F" w:rsidP="005B2BC6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上下车提醒，让出行更从容</w:t>
            </w:r>
          </w:p>
          <w:p w14:paraId="22E0A7F7" w14:textId="77777777" w:rsidR="0017290F" w:rsidRPr="00201E3C" w:rsidRDefault="0017290F" w:rsidP="005B2BC6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基于众包数据的全国城市公交线路实时数据让数据更准确更有趣，实时共享路况及车内情况</w:t>
            </w:r>
          </w:p>
          <w:p w14:paraId="1F9884FA" w14:textId="77777777" w:rsidR="0017290F" w:rsidRPr="00201E3C" w:rsidRDefault="0017290F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“我”附近的公交车，方便收藏，距离更直观</w:t>
            </w:r>
          </w:p>
          <w:p w14:paraId="393220EB" w14:textId="77777777" w:rsidR="0017290F" w:rsidRPr="00201E3C" w:rsidRDefault="0017290F" w:rsidP="005B2BC6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首页展示附近公交车站点及线路，定位准确</w:t>
            </w:r>
          </w:p>
          <w:p w14:paraId="5325B6C1" w14:textId="77777777" w:rsidR="0017290F" w:rsidRPr="00201E3C" w:rsidRDefault="0017290F" w:rsidP="005B2BC6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地图/文字方式展示GPS定位车辆位置，简洁易懂</w:t>
            </w:r>
          </w:p>
          <w:p w14:paraId="68E0ECB7" w14:textId="77777777" w:rsidR="0017290F" w:rsidRPr="00201E3C" w:rsidRDefault="0017290F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了解你的出行习惯，</w:t>
            </w: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私人定制你的专属</w:t>
            </w:r>
            <w:r w:rsidRPr="00201E3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出行</w:t>
            </w:r>
          </w:p>
          <w:p w14:paraId="17E62A2F" w14:textId="77777777" w:rsidR="0017290F" w:rsidRPr="00201E3C" w:rsidRDefault="0017290F" w:rsidP="005B2BC6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首页展示收藏线路来站时间，一目了然</w:t>
            </w:r>
            <w:r w:rsidRPr="00201E3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。反向查询，往返路程更方便</w:t>
            </w:r>
          </w:p>
          <w:p w14:paraId="73ED10A8" w14:textId="77777777" w:rsidR="0017290F" w:rsidRPr="00201E3C" w:rsidRDefault="0017290F" w:rsidP="005B2BC6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路线规划设置常用地点，结果展示预计来车时间</w:t>
            </w:r>
          </w:p>
          <w:p w14:paraId="68A4F716" w14:textId="77777777" w:rsidR="0017290F" w:rsidRPr="00201E3C" w:rsidRDefault="0017290F" w:rsidP="005B2BC6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根据用户习惯性操作以及当前路况等因素，进行线路推送、到站提醒、收藏提醒等个性化的推荐操作</w:t>
            </w:r>
          </w:p>
          <w:p w14:paraId="1BA80327" w14:textId="77777777" w:rsidR="0017290F" w:rsidRPr="00201E3C" w:rsidRDefault="0017290F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不仅仅是一个出行软件，更是一种生活态度</w:t>
            </w:r>
          </w:p>
          <w:p w14:paraId="178DA1D3" w14:textId="77777777" w:rsidR="0017290F" w:rsidRPr="00201E3C" w:rsidRDefault="0017290F" w:rsidP="005B2BC6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乘车公里数排行榜</w:t>
            </w:r>
          </w:p>
          <w:p w14:paraId="2F85C70A" w14:textId="77777777" w:rsidR="0017290F" w:rsidRPr="00201E3C" w:rsidRDefault="0017290F" w:rsidP="005B2BC6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好友互动，点赞、位置共享(规划中...)</w:t>
            </w:r>
          </w:p>
          <w:p w14:paraId="08FB6629" w14:textId="77777777" w:rsidR="0017290F" w:rsidRDefault="0017290F" w:rsidP="005B2BC6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BC3AC3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附近的人，同乘聊天更有趣(规划中...)</w:t>
            </w:r>
          </w:p>
          <w:p w14:paraId="2F8AD909" w14:textId="77777777" w:rsidR="00DE1ABD" w:rsidRDefault="00DE1ABD" w:rsidP="00DE1ABD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网约车系统</w:t>
            </w:r>
          </w:p>
          <w:p w14:paraId="7CB4F333" w14:textId="183C8621" w:rsidR="00DE1ABD" w:rsidRPr="00C50AEB" w:rsidRDefault="00DE1ABD" w:rsidP="00DE1ABD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19CC1"/>
                <w:sz w:val="21"/>
                <w:szCs w:val="22"/>
              </w:rPr>
            </w:pPr>
            <w:r w:rsidRPr="00C50AEB">
              <w:rPr>
                <w:rFonts w:ascii="微软雅黑" w:eastAsia="微软雅黑" w:hAnsi="微软雅黑" w:hint="eastAsia"/>
                <w:i/>
                <w:iCs/>
                <w:color w:val="719CC1"/>
                <w:sz w:val="18"/>
                <w:szCs w:val="18"/>
              </w:rPr>
              <w:t>产品经理（201</w:t>
            </w:r>
            <w:r w:rsidR="00231EAA"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5</w:t>
            </w:r>
            <w:r w:rsidRPr="00C50AEB">
              <w:rPr>
                <w:rFonts w:ascii="微软雅黑" w:eastAsia="微软雅黑" w:hAnsi="微软雅黑" w:hint="eastAsia"/>
                <w:i/>
                <w:iCs/>
                <w:color w:val="719CC1"/>
                <w:sz w:val="18"/>
                <w:szCs w:val="18"/>
              </w:rPr>
              <w:t>.0</w:t>
            </w:r>
            <w:r w:rsidR="00231EAA"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5</w:t>
            </w:r>
            <w:r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~</w:t>
            </w:r>
            <w:r w:rsidRPr="00C50AEB">
              <w:rPr>
                <w:rFonts w:ascii="微软雅黑" w:eastAsia="微软雅黑" w:hAnsi="微软雅黑" w:hint="eastAsia"/>
                <w:i/>
                <w:iCs/>
                <w:color w:val="719CC1"/>
                <w:sz w:val="18"/>
                <w:szCs w:val="18"/>
              </w:rPr>
              <w:t>201</w:t>
            </w:r>
            <w:r w:rsidR="00231EAA"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5</w:t>
            </w:r>
            <w:r w:rsidRPr="00C50AEB">
              <w:rPr>
                <w:rFonts w:ascii="微软雅黑" w:eastAsia="微软雅黑" w:hAnsi="微软雅黑" w:hint="eastAsia"/>
                <w:i/>
                <w:iCs/>
                <w:color w:val="719CC1"/>
                <w:sz w:val="18"/>
                <w:szCs w:val="18"/>
              </w:rPr>
              <w:t>.</w:t>
            </w:r>
            <w:r w:rsidR="00A4444A"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0</w:t>
            </w:r>
            <w:r w:rsidR="00231EAA"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8</w:t>
            </w:r>
            <w:r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）</w:t>
            </w:r>
          </w:p>
          <w:p w14:paraId="44E2EFED" w14:textId="77777777" w:rsidR="00DE1ABD" w:rsidRDefault="00DE1ABD" w:rsidP="00DE1AB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产品描述：乘客端（微信公众号）、司机端（app）打造专业移动叫车服务，针对城市定制化服务。</w:t>
            </w:r>
          </w:p>
          <w:p w14:paraId="511B2F70" w14:textId="77777777" w:rsidR="00DE1ABD" w:rsidRPr="00201E3C" w:rsidRDefault="00DE1ABD" w:rsidP="00DE1AB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contextualSpacing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负责内容：独立负责由 0到1的产品产出。</w:t>
            </w:r>
          </w:p>
          <w:p w14:paraId="1AF7BB73" w14:textId="77777777" w:rsidR="00DE1ABD" w:rsidRDefault="00DE1ABD" w:rsidP="00DE1AB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contextualSpacing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产品功能：</w:t>
            </w:r>
          </w:p>
          <w:p w14:paraId="2CDEE380" w14:textId="77777777" w:rsidR="00DE1ABD" w:rsidRDefault="00DE1ABD" w:rsidP="00DE1ABD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F72772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客户端（微信公众号）</w:t>
            </w:r>
          </w:p>
          <w:p w14:paraId="7DCA6C3B" w14:textId="315A18EE" w:rsidR="00DE1ABD" w:rsidRPr="00F72772" w:rsidRDefault="00DE1ABD" w:rsidP="00DE1ABD">
            <w:pPr>
              <w:pStyle w:val="p0"/>
              <w:autoSpaceDN w:val="0"/>
              <w:spacing w:before="30" w:after="163"/>
              <w:ind w:left="656" w:right="73"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用户</w:t>
            </w:r>
            <w:r w:rsidRPr="00F72772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定位、叫车、支付、评价、客户信息及安全保护措施</w:t>
            </w:r>
            <w:r w:rsidR="00720D0C"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等</w:t>
            </w:r>
            <w:r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。</w:t>
            </w:r>
          </w:p>
          <w:p w14:paraId="59A6FF41" w14:textId="77777777" w:rsidR="00DE1ABD" w:rsidRDefault="00DE1ABD" w:rsidP="00DE1ABD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F72772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司机端（安卓版app）</w:t>
            </w:r>
          </w:p>
          <w:p w14:paraId="3A3184A1" w14:textId="573F07B2" w:rsidR="00DE1ABD" w:rsidRPr="00BD78AA" w:rsidRDefault="00DE1ABD" w:rsidP="00DE1ABD">
            <w:pPr>
              <w:pStyle w:val="p0"/>
              <w:autoSpaceDN w:val="0"/>
              <w:spacing w:before="30" w:after="163"/>
              <w:ind w:left="656" w:right="73"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F72772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语音播报实时/预约订单、抢单、接乘客</w:t>
            </w:r>
            <w:r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的路线规划</w:t>
            </w:r>
            <w:r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、到目的地</w:t>
            </w:r>
            <w:r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的</w:t>
            </w:r>
            <w:r w:rsidRPr="00F72772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路线规划、结账、提现</w:t>
            </w:r>
            <w:r w:rsidR="00C35252"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等</w:t>
            </w:r>
            <w:r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。</w:t>
            </w:r>
          </w:p>
        </w:tc>
      </w:tr>
    </w:tbl>
    <w:p w14:paraId="0908BAA9" w14:textId="4BD2BE77" w:rsidR="00993A11" w:rsidRPr="00942C51" w:rsidRDefault="00993A11" w:rsidP="00942C51">
      <w:pPr>
        <w:spacing w:line="60" w:lineRule="atLeast"/>
        <w:rPr>
          <w:rFonts w:ascii="微软雅黑" w:eastAsia="微软雅黑" w:hAnsi="微软雅黑"/>
          <w:sz w:val="2"/>
          <w:szCs w:val="2"/>
        </w:rPr>
      </w:pPr>
    </w:p>
    <w:sectPr w:rsidR="00993A11" w:rsidRPr="00942C51" w:rsidSect="00D67256">
      <w:pgSz w:w="11900" w:h="16840"/>
      <w:pgMar w:top="425" w:right="198" w:bottom="259" w:left="18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046EAA" w14:textId="77777777" w:rsidR="00B20CDF" w:rsidRDefault="00B20CDF" w:rsidP="00047AD9">
      <w:r>
        <w:separator/>
      </w:r>
    </w:p>
  </w:endnote>
  <w:endnote w:type="continuationSeparator" w:id="0">
    <w:p w14:paraId="4FFAC2E8" w14:textId="77777777" w:rsidR="00B20CDF" w:rsidRDefault="00B20CDF" w:rsidP="00047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Wide Latin">
    <w:panose1 w:val="020A0A07050505020404"/>
    <w:charset w:val="00"/>
    <w:family w:val="auto"/>
    <w:pitch w:val="variable"/>
    <w:sig w:usb0="00000003" w:usb1="00000000" w:usb2="00000000" w:usb3="00000000" w:csb0="0000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Tsukushi A Round Gothic Bold">
    <w:charset w:val="80"/>
    <w:family w:val="auto"/>
    <w:pitch w:val="variable"/>
    <w:sig w:usb0="800002CF" w:usb1="68C7FCFC" w:usb2="00000012" w:usb3="00000000" w:csb0="00020005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9925AF" w14:textId="77777777" w:rsidR="00B20CDF" w:rsidRDefault="00B20CDF" w:rsidP="00047AD9">
      <w:r>
        <w:separator/>
      </w:r>
    </w:p>
  </w:footnote>
  <w:footnote w:type="continuationSeparator" w:id="0">
    <w:p w14:paraId="244AB5B0" w14:textId="77777777" w:rsidR="00B20CDF" w:rsidRDefault="00B20CDF" w:rsidP="00047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B7F"/>
    <w:multiLevelType w:val="hybridMultilevel"/>
    <w:tmpl w:val="676AE3CE"/>
    <w:lvl w:ilvl="0" w:tplc="4508D5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5D75FE"/>
    <w:multiLevelType w:val="hybridMultilevel"/>
    <w:tmpl w:val="CAD49AAE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2">
    <w:nsid w:val="05BA59F9"/>
    <w:multiLevelType w:val="hybridMultilevel"/>
    <w:tmpl w:val="DBB07C98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3C84E4A6">
      <w:start w:val="5"/>
      <w:numFmt w:val="bullet"/>
      <w:lvlText w:val="●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74342B6"/>
    <w:multiLevelType w:val="hybridMultilevel"/>
    <w:tmpl w:val="1D92A988"/>
    <w:lvl w:ilvl="0" w:tplc="0409000F">
      <w:start w:val="1"/>
      <w:numFmt w:val="decimal"/>
      <w:lvlText w:val="%1."/>
      <w:lvlJc w:val="left"/>
      <w:pPr>
        <w:ind w:left="113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076D03F9"/>
    <w:multiLevelType w:val="hybridMultilevel"/>
    <w:tmpl w:val="57AA7F22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3C84E4A6">
      <w:start w:val="5"/>
      <w:numFmt w:val="bullet"/>
      <w:lvlText w:val="●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8A67970"/>
    <w:multiLevelType w:val="multilevel"/>
    <w:tmpl w:val="866E9F06"/>
    <w:lvl w:ilvl="0">
      <w:start w:val="1"/>
      <w:numFmt w:val="bullet"/>
      <w:lvlText w:val=""/>
      <w:lvlJc w:val="left"/>
      <w:pPr>
        <w:ind w:left="1136" w:hanging="48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616" w:hanging="480"/>
      </w:pPr>
    </w:lvl>
    <w:lvl w:ilvl="2">
      <w:start w:val="1"/>
      <w:numFmt w:val="lowerRoman"/>
      <w:lvlText w:val="%3."/>
      <w:lvlJc w:val="right"/>
      <w:pPr>
        <w:ind w:left="2096" w:hanging="480"/>
      </w:pPr>
    </w:lvl>
    <w:lvl w:ilvl="3">
      <w:start w:val="1"/>
      <w:numFmt w:val="decimal"/>
      <w:lvlText w:val="%4."/>
      <w:lvlJc w:val="left"/>
      <w:pPr>
        <w:ind w:left="2576" w:hanging="480"/>
      </w:pPr>
    </w:lvl>
    <w:lvl w:ilvl="4">
      <w:start w:val="1"/>
      <w:numFmt w:val="lowerLetter"/>
      <w:lvlText w:val="%5)"/>
      <w:lvlJc w:val="left"/>
      <w:pPr>
        <w:ind w:left="3056" w:hanging="480"/>
      </w:pPr>
    </w:lvl>
    <w:lvl w:ilvl="5">
      <w:start w:val="1"/>
      <w:numFmt w:val="lowerRoman"/>
      <w:lvlText w:val="%6."/>
      <w:lvlJc w:val="right"/>
      <w:pPr>
        <w:ind w:left="3536" w:hanging="480"/>
      </w:pPr>
    </w:lvl>
    <w:lvl w:ilvl="6">
      <w:start w:val="1"/>
      <w:numFmt w:val="decimal"/>
      <w:lvlText w:val="%7."/>
      <w:lvlJc w:val="left"/>
      <w:pPr>
        <w:ind w:left="4016" w:hanging="480"/>
      </w:pPr>
    </w:lvl>
    <w:lvl w:ilvl="7">
      <w:start w:val="1"/>
      <w:numFmt w:val="lowerLetter"/>
      <w:lvlText w:val="%8)"/>
      <w:lvlJc w:val="left"/>
      <w:pPr>
        <w:ind w:left="4496" w:hanging="480"/>
      </w:pPr>
    </w:lvl>
    <w:lvl w:ilvl="8">
      <w:start w:val="1"/>
      <w:numFmt w:val="lowerRoman"/>
      <w:lvlText w:val="%9."/>
      <w:lvlJc w:val="right"/>
      <w:pPr>
        <w:ind w:left="4976" w:hanging="480"/>
      </w:pPr>
    </w:lvl>
  </w:abstractNum>
  <w:abstractNum w:abstractNumId="6">
    <w:nsid w:val="10E5601E"/>
    <w:multiLevelType w:val="hybridMultilevel"/>
    <w:tmpl w:val="48B220F6"/>
    <w:lvl w:ilvl="0" w:tplc="0409000F">
      <w:start w:val="1"/>
      <w:numFmt w:val="decimal"/>
      <w:lvlText w:val="%1."/>
      <w:lvlJc w:val="left"/>
      <w:pPr>
        <w:ind w:left="113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15B61BD9"/>
    <w:multiLevelType w:val="hybridMultilevel"/>
    <w:tmpl w:val="0D76B890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8">
    <w:nsid w:val="1A48683E"/>
    <w:multiLevelType w:val="hybridMultilevel"/>
    <w:tmpl w:val="6D40BBB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CCC6FFE"/>
    <w:multiLevelType w:val="multilevel"/>
    <w:tmpl w:val="9E8E4FC0"/>
    <w:lvl w:ilvl="0">
      <w:start w:val="1"/>
      <w:numFmt w:val="decimal"/>
      <w:lvlText w:val="%1."/>
      <w:lvlJc w:val="left"/>
      <w:pPr>
        <w:ind w:left="1136" w:hanging="480"/>
      </w:pPr>
    </w:lvl>
    <w:lvl w:ilvl="1">
      <w:start w:val="1"/>
      <w:numFmt w:val="lowerLetter"/>
      <w:lvlText w:val="%2)"/>
      <w:lvlJc w:val="left"/>
      <w:pPr>
        <w:ind w:left="1616" w:hanging="480"/>
      </w:pPr>
    </w:lvl>
    <w:lvl w:ilvl="2">
      <w:start w:val="1"/>
      <w:numFmt w:val="lowerRoman"/>
      <w:lvlText w:val="%3."/>
      <w:lvlJc w:val="right"/>
      <w:pPr>
        <w:ind w:left="2096" w:hanging="480"/>
      </w:pPr>
    </w:lvl>
    <w:lvl w:ilvl="3">
      <w:start w:val="1"/>
      <w:numFmt w:val="decimal"/>
      <w:lvlText w:val="%4."/>
      <w:lvlJc w:val="left"/>
      <w:pPr>
        <w:ind w:left="2576" w:hanging="480"/>
      </w:pPr>
    </w:lvl>
    <w:lvl w:ilvl="4">
      <w:start w:val="1"/>
      <w:numFmt w:val="lowerLetter"/>
      <w:lvlText w:val="%5)"/>
      <w:lvlJc w:val="left"/>
      <w:pPr>
        <w:ind w:left="3056" w:hanging="480"/>
      </w:pPr>
    </w:lvl>
    <w:lvl w:ilvl="5">
      <w:start w:val="1"/>
      <w:numFmt w:val="lowerRoman"/>
      <w:lvlText w:val="%6."/>
      <w:lvlJc w:val="right"/>
      <w:pPr>
        <w:ind w:left="3536" w:hanging="480"/>
      </w:pPr>
    </w:lvl>
    <w:lvl w:ilvl="6">
      <w:start w:val="1"/>
      <w:numFmt w:val="decimal"/>
      <w:lvlText w:val="%7."/>
      <w:lvlJc w:val="left"/>
      <w:pPr>
        <w:ind w:left="4016" w:hanging="480"/>
      </w:pPr>
    </w:lvl>
    <w:lvl w:ilvl="7">
      <w:start w:val="1"/>
      <w:numFmt w:val="lowerLetter"/>
      <w:lvlText w:val="%8)"/>
      <w:lvlJc w:val="left"/>
      <w:pPr>
        <w:ind w:left="4496" w:hanging="480"/>
      </w:pPr>
    </w:lvl>
    <w:lvl w:ilvl="8">
      <w:start w:val="1"/>
      <w:numFmt w:val="lowerRoman"/>
      <w:lvlText w:val="%9."/>
      <w:lvlJc w:val="right"/>
      <w:pPr>
        <w:ind w:left="4976" w:hanging="480"/>
      </w:pPr>
    </w:lvl>
  </w:abstractNum>
  <w:abstractNum w:abstractNumId="10">
    <w:nsid w:val="2239178C"/>
    <w:multiLevelType w:val="hybridMultilevel"/>
    <w:tmpl w:val="9EA480D0"/>
    <w:lvl w:ilvl="0" w:tplc="0409000F">
      <w:start w:val="1"/>
      <w:numFmt w:val="decimal"/>
      <w:lvlText w:val="%1."/>
      <w:lvlJc w:val="left"/>
      <w:pPr>
        <w:ind w:left="1018" w:hanging="420"/>
      </w:pPr>
    </w:lvl>
    <w:lvl w:ilvl="1" w:tplc="04090019" w:tentative="1">
      <w:start w:val="1"/>
      <w:numFmt w:val="lowerLetter"/>
      <w:lvlText w:val="%2)"/>
      <w:lvlJc w:val="left"/>
      <w:pPr>
        <w:ind w:left="1438" w:hanging="420"/>
      </w:pPr>
    </w:lvl>
    <w:lvl w:ilvl="2" w:tplc="0409001B" w:tentative="1">
      <w:start w:val="1"/>
      <w:numFmt w:val="lowerRoman"/>
      <w:lvlText w:val="%3."/>
      <w:lvlJc w:val="right"/>
      <w:pPr>
        <w:ind w:left="1858" w:hanging="420"/>
      </w:pPr>
    </w:lvl>
    <w:lvl w:ilvl="3" w:tplc="0409000F" w:tentative="1">
      <w:start w:val="1"/>
      <w:numFmt w:val="decimal"/>
      <w:lvlText w:val="%4."/>
      <w:lvlJc w:val="left"/>
      <w:pPr>
        <w:ind w:left="2278" w:hanging="420"/>
      </w:pPr>
    </w:lvl>
    <w:lvl w:ilvl="4" w:tplc="04090019" w:tentative="1">
      <w:start w:val="1"/>
      <w:numFmt w:val="lowerLetter"/>
      <w:lvlText w:val="%5)"/>
      <w:lvlJc w:val="left"/>
      <w:pPr>
        <w:ind w:left="2698" w:hanging="420"/>
      </w:pPr>
    </w:lvl>
    <w:lvl w:ilvl="5" w:tplc="0409001B" w:tentative="1">
      <w:start w:val="1"/>
      <w:numFmt w:val="lowerRoman"/>
      <w:lvlText w:val="%6."/>
      <w:lvlJc w:val="right"/>
      <w:pPr>
        <w:ind w:left="3118" w:hanging="420"/>
      </w:pPr>
    </w:lvl>
    <w:lvl w:ilvl="6" w:tplc="0409000F" w:tentative="1">
      <w:start w:val="1"/>
      <w:numFmt w:val="decimal"/>
      <w:lvlText w:val="%7."/>
      <w:lvlJc w:val="left"/>
      <w:pPr>
        <w:ind w:left="3538" w:hanging="420"/>
      </w:pPr>
    </w:lvl>
    <w:lvl w:ilvl="7" w:tplc="04090019" w:tentative="1">
      <w:start w:val="1"/>
      <w:numFmt w:val="lowerLetter"/>
      <w:lvlText w:val="%8)"/>
      <w:lvlJc w:val="left"/>
      <w:pPr>
        <w:ind w:left="3958" w:hanging="420"/>
      </w:pPr>
    </w:lvl>
    <w:lvl w:ilvl="8" w:tplc="0409001B" w:tentative="1">
      <w:start w:val="1"/>
      <w:numFmt w:val="lowerRoman"/>
      <w:lvlText w:val="%9."/>
      <w:lvlJc w:val="right"/>
      <w:pPr>
        <w:ind w:left="4378" w:hanging="420"/>
      </w:pPr>
    </w:lvl>
  </w:abstractNum>
  <w:abstractNum w:abstractNumId="11">
    <w:nsid w:val="22722589"/>
    <w:multiLevelType w:val="hybridMultilevel"/>
    <w:tmpl w:val="5E7049D0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3C84E4A6">
      <w:start w:val="5"/>
      <w:numFmt w:val="bullet"/>
      <w:lvlText w:val="●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26A66933"/>
    <w:multiLevelType w:val="hybridMultilevel"/>
    <w:tmpl w:val="A8FEC080"/>
    <w:lvl w:ilvl="0" w:tplc="C200EE8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276B64C1"/>
    <w:multiLevelType w:val="hybridMultilevel"/>
    <w:tmpl w:val="4A749CAA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3C84E4A6">
      <w:start w:val="5"/>
      <w:numFmt w:val="bullet"/>
      <w:lvlText w:val="●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281A1995"/>
    <w:multiLevelType w:val="hybridMultilevel"/>
    <w:tmpl w:val="348AFB6A"/>
    <w:lvl w:ilvl="0" w:tplc="0409000F">
      <w:start w:val="1"/>
      <w:numFmt w:val="decimal"/>
      <w:lvlText w:val="%1."/>
      <w:lvlJc w:val="left"/>
      <w:pPr>
        <w:ind w:left="1018" w:hanging="420"/>
      </w:pPr>
    </w:lvl>
    <w:lvl w:ilvl="1" w:tplc="04090019" w:tentative="1">
      <w:start w:val="1"/>
      <w:numFmt w:val="lowerLetter"/>
      <w:lvlText w:val="%2)"/>
      <w:lvlJc w:val="left"/>
      <w:pPr>
        <w:ind w:left="1438" w:hanging="420"/>
      </w:pPr>
    </w:lvl>
    <w:lvl w:ilvl="2" w:tplc="0409001B" w:tentative="1">
      <w:start w:val="1"/>
      <w:numFmt w:val="lowerRoman"/>
      <w:lvlText w:val="%3."/>
      <w:lvlJc w:val="right"/>
      <w:pPr>
        <w:ind w:left="1858" w:hanging="420"/>
      </w:pPr>
    </w:lvl>
    <w:lvl w:ilvl="3" w:tplc="0409000F" w:tentative="1">
      <w:start w:val="1"/>
      <w:numFmt w:val="decimal"/>
      <w:lvlText w:val="%4."/>
      <w:lvlJc w:val="left"/>
      <w:pPr>
        <w:ind w:left="2278" w:hanging="420"/>
      </w:pPr>
    </w:lvl>
    <w:lvl w:ilvl="4" w:tplc="04090019" w:tentative="1">
      <w:start w:val="1"/>
      <w:numFmt w:val="lowerLetter"/>
      <w:lvlText w:val="%5)"/>
      <w:lvlJc w:val="left"/>
      <w:pPr>
        <w:ind w:left="2698" w:hanging="420"/>
      </w:pPr>
    </w:lvl>
    <w:lvl w:ilvl="5" w:tplc="0409001B" w:tentative="1">
      <w:start w:val="1"/>
      <w:numFmt w:val="lowerRoman"/>
      <w:lvlText w:val="%6."/>
      <w:lvlJc w:val="right"/>
      <w:pPr>
        <w:ind w:left="3118" w:hanging="420"/>
      </w:pPr>
    </w:lvl>
    <w:lvl w:ilvl="6" w:tplc="0409000F" w:tentative="1">
      <w:start w:val="1"/>
      <w:numFmt w:val="decimal"/>
      <w:lvlText w:val="%7."/>
      <w:lvlJc w:val="left"/>
      <w:pPr>
        <w:ind w:left="3538" w:hanging="420"/>
      </w:pPr>
    </w:lvl>
    <w:lvl w:ilvl="7" w:tplc="04090019" w:tentative="1">
      <w:start w:val="1"/>
      <w:numFmt w:val="lowerLetter"/>
      <w:lvlText w:val="%8)"/>
      <w:lvlJc w:val="left"/>
      <w:pPr>
        <w:ind w:left="3958" w:hanging="420"/>
      </w:pPr>
    </w:lvl>
    <w:lvl w:ilvl="8" w:tplc="0409001B" w:tentative="1">
      <w:start w:val="1"/>
      <w:numFmt w:val="lowerRoman"/>
      <w:lvlText w:val="%9."/>
      <w:lvlJc w:val="right"/>
      <w:pPr>
        <w:ind w:left="4378" w:hanging="420"/>
      </w:pPr>
    </w:lvl>
  </w:abstractNum>
  <w:abstractNum w:abstractNumId="15">
    <w:nsid w:val="2D427B9B"/>
    <w:multiLevelType w:val="hybridMultilevel"/>
    <w:tmpl w:val="75EA04CC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323A1F61"/>
    <w:multiLevelType w:val="hybridMultilevel"/>
    <w:tmpl w:val="EDA46536"/>
    <w:lvl w:ilvl="0" w:tplc="0409000B">
      <w:start w:val="1"/>
      <w:numFmt w:val="bullet"/>
      <w:lvlText w:val=""/>
      <w:lvlJc w:val="left"/>
      <w:pPr>
        <w:ind w:left="161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6" w:hanging="480"/>
      </w:pPr>
      <w:rPr>
        <w:rFonts w:ascii="Wingdings" w:hAnsi="Wingdings" w:hint="default"/>
      </w:rPr>
    </w:lvl>
  </w:abstractNum>
  <w:abstractNum w:abstractNumId="17">
    <w:nsid w:val="393D0C6A"/>
    <w:multiLevelType w:val="hybridMultilevel"/>
    <w:tmpl w:val="BC1C1F2E"/>
    <w:lvl w:ilvl="0" w:tplc="9250A7FC">
      <w:start w:val="1"/>
      <w:numFmt w:val="bullet"/>
      <w:lvlText w:val=""/>
      <w:lvlJc w:val="left"/>
      <w:pPr>
        <w:ind w:left="480" w:hanging="480"/>
      </w:pPr>
      <w:rPr>
        <w:rFonts w:ascii="Wingdings 3" w:hAnsi="Wingdings 3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3A951BDB"/>
    <w:multiLevelType w:val="hybridMultilevel"/>
    <w:tmpl w:val="676AE3CE"/>
    <w:lvl w:ilvl="0" w:tplc="4508D5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CEB4234"/>
    <w:multiLevelType w:val="hybridMultilevel"/>
    <w:tmpl w:val="F5A45D50"/>
    <w:lvl w:ilvl="0" w:tplc="0409000F">
      <w:start w:val="1"/>
      <w:numFmt w:val="decimal"/>
      <w:lvlText w:val="%1."/>
      <w:lvlJc w:val="left"/>
      <w:pPr>
        <w:ind w:left="113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>
    <w:nsid w:val="3F486A08"/>
    <w:multiLevelType w:val="hybridMultilevel"/>
    <w:tmpl w:val="10F04DFC"/>
    <w:lvl w:ilvl="0" w:tplc="0409000F">
      <w:start w:val="1"/>
      <w:numFmt w:val="decimal"/>
      <w:lvlText w:val="%1."/>
      <w:lvlJc w:val="left"/>
      <w:pPr>
        <w:ind w:left="113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>
    <w:nsid w:val="4932545B"/>
    <w:multiLevelType w:val="multilevel"/>
    <w:tmpl w:val="9E8E4FC0"/>
    <w:lvl w:ilvl="0">
      <w:start w:val="1"/>
      <w:numFmt w:val="decimal"/>
      <w:lvlText w:val="%1."/>
      <w:lvlJc w:val="left"/>
      <w:pPr>
        <w:ind w:left="1136" w:hanging="480"/>
      </w:pPr>
    </w:lvl>
    <w:lvl w:ilvl="1">
      <w:start w:val="1"/>
      <w:numFmt w:val="lowerLetter"/>
      <w:lvlText w:val="%2)"/>
      <w:lvlJc w:val="left"/>
      <w:pPr>
        <w:ind w:left="1616" w:hanging="480"/>
      </w:pPr>
    </w:lvl>
    <w:lvl w:ilvl="2">
      <w:start w:val="1"/>
      <w:numFmt w:val="lowerRoman"/>
      <w:lvlText w:val="%3."/>
      <w:lvlJc w:val="right"/>
      <w:pPr>
        <w:ind w:left="2096" w:hanging="480"/>
      </w:pPr>
    </w:lvl>
    <w:lvl w:ilvl="3">
      <w:start w:val="1"/>
      <w:numFmt w:val="decimal"/>
      <w:lvlText w:val="%4."/>
      <w:lvlJc w:val="left"/>
      <w:pPr>
        <w:ind w:left="2576" w:hanging="480"/>
      </w:pPr>
    </w:lvl>
    <w:lvl w:ilvl="4">
      <w:start w:val="1"/>
      <w:numFmt w:val="lowerLetter"/>
      <w:lvlText w:val="%5)"/>
      <w:lvlJc w:val="left"/>
      <w:pPr>
        <w:ind w:left="3056" w:hanging="480"/>
      </w:pPr>
    </w:lvl>
    <w:lvl w:ilvl="5">
      <w:start w:val="1"/>
      <w:numFmt w:val="lowerRoman"/>
      <w:lvlText w:val="%6."/>
      <w:lvlJc w:val="right"/>
      <w:pPr>
        <w:ind w:left="3536" w:hanging="480"/>
      </w:pPr>
    </w:lvl>
    <w:lvl w:ilvl="6">
      <w:start w:val="1"/>
      <w:numFmt w:val="decimal"/>
      <w:lvlText w:val="%7."/>
      <w:lvlJc w:val="left"/>
      <w:pPr>
        <w:ind w:left="4016" w:hanging="480"/>
      </w:pPr>
    </w:lvl>
    <w:lvl w:ilvl="7">
      <w:start w:val="1"/>
      <w:numFmt w:val="lowerLetter"/>
      <w:lvlText w:val="%8)"/>
      <w:lvlJc w:val="left"/>
      <w:pPr>
        <w:ind w:left="4496" w:hanging="480"/>
      </w:pPr>
    </w:lvl>
    <w:lvl w:ilvl="8">
      <w:start w:val="1"/>
      <w:numFmt w:val="lowerRoman"/>
      <w:lvlText w:val="%9."/>
      <w:lvlJc w:val="right"/>
      <w:pPr>
        <w:ind w:left="4976" w:hanging="480"/>
      </w:pPr>
    </w:lvl>
  </w:abstractNum>
  <w:abstractNum w:abstractNumId="22">
    <w:nsid w:val="4CC72420"/>
    <w:multiLevelType w:val="hybridMultilevel"/>
    <w:tmpl w:val="1038AA76"/>
    <w:lvl w:ilvl="0" w:tplc="0409000F">
      <w:start w:val="1"/>
      <w:numFmt w:val="decimal"/>
      <w:lvlText w:val="%1."/>
      <w:lvlJc w:val="left"/>
      <w:pPr>
        <w:ind w:left="113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>
    <w:nsid w:val="54AE571E"/>
    <w:multiLevelType w:val="hybridMultilevel"/>
    <w:tmpl w:val="BE123BEE"/>
    <w:lvl w:ilvl="0" w:tplc="0190287A">
      <w:start w:val="1"/>
      <w:numFmt w:val="bullet"/>
      <w:lvlText w:val="-"/>
      <w:lvlJc w:val="left"/>
      <w:pPr>
        <w:ind w:left="480" w:hanging="480"/>
      </w:pPr>
      <w:rPr>
        <w:rFonts w:ascii="Wide Latin" w:eastAsia="微软雅黑" w:hAnsi="Wide Latin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24">
    <w:nsid w:val="5BDA09DA"/>
    <w:multiLevelType w:val="hybridMultilevel"/>
    <w:tmpl w:val="97B8EE32"/>
    <w:lvl w:ilvl="0" w:tplc="9F3C4CFA">
      <w:start w:val="1"/>
      <w:numFmt w:val="bullet"/>
      <w:lvlText w:val="-"/>
      <w:lvlJc w:val="left"/>
      <w:pPr>
        <w:ind w:left="829" w:hanging="480"/>
      </w:pPr>
      <w:rPr>
        <w:rFonts w:ascii="Wide Latin" w:eastAsia="微软雅黑" w:hAnsi="Wide Latin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63143CDD"/>
    <w:multiLevelType w:val="hybridMultilevel"/>
    <w:tmpl w:val="363CF742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26">
    <w:nsid w:val="65E66401"/>
    <w:multiLevelType w:val="hybridMultilevel"/>
    <w:tmpl w:val="7F1CDCB8"/>
    <w:lvl w:ilvl="0" w:tplc="04090001">
      <w:start w:val="1"/>
      <w:numFmt w:val="bullet"/>
      <w:lvlText w:val=""/>
      <w:lvlJc w:val="left"/>
      <w:pPr>
        <w:ind w:left="6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27">
    <w:nsid w:val="67767521"/>
    <w:multiLevelType w:val="hybridMultilevel"/>
    <w:tmpl w:val="C4F80FCC"/>
    <w:lvl w:ilvl="0" w:tplc="D37CB54E">
      <w:start w:val="1"/>
      <w:numFmt w:val="bullet"/>
      <w:lvlText w:val=""/>
      <w:lvlJc w:val="left"/>
      <w:pPr>
        <w:ind w:left="829" w:hanging="480"/>
      </w:pPr>
      <w:rPr>
        <w:rFonts w:ascii="Wingdings" w:eastAsia="Tsukushi A Round Gothic Bold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16" w:hanging="480"/>
      </w:pPr>
    </w:lvl>
    <w:lvl w:ilvl="2" w:tplc="0409001B" w:tentative="1">
      <w:start w:val="1"/>
      <w:numFmt w:val="lowerRoman"/>
      <w:lvlText w:val="%3."/>
      <w:lvlJc w:val="right"/>
      <w:pPr>
        <w:ind w:left="2096" w:hanging="480"/>
      </w:pPr>
    </w:lvl>
    <w:lvl w:ilvl="3" w:tplc="0409000F" w:tentative="1">
      <w:start w:val="1"/>
      <w:numFmt w:val="decimal"/>
      <w:lvlText w:val="%4."/>
      <w:lvlJc w:val="left"/>
      <w:pPr>
        <w:ind w:left="2576" w:hanging="480"/>
      </w:pPr>
    </w:lvl>
    <w:lvl w:ilvl="4" w:tplc="04090019" w:tentative="1">
      <w:start w:val="1"/>
      <w:numFmt w:val="lowerLetter"/>
      <w:lvlText w:val="%5)"/>
      <w:lvlJc w:val="left"/>
      <w:pPr>
        <w:ind w:left="3056" w:hanging="480"/>
      </w:pPr>
    </w:lvl>
    <w:lvl w:ilvl="5" w:tplc="0409001B" w:tentative="1">
      <w:start w:val="1"/>
      <w:numFmt w:val="lowerRoman"/>
      <w:lvlText w:val="%6."/>
      <w:lvlJc w:val="right"/>
      <w:pPr>
        <w:ind w:left="3536" w:hanging="480"/>
      </w:pPr>
    </w:lvl>
    <w:lvl w:ilvl="6" w:tplc="0409000F" w:tentative="1">
      <w:start w:val="1"/>
      <w:numFmt w:val="decimal"/>
      <w:lvlText w:val="%7."/>
      <w:lvlJc w:val="left"/>
      <w:pPr>
        <w:ind w:left="4016" w:hanging="480"/>
      </w:pPr>
    </w:lvl>
    <w:lvl w:ilvl="7" w:tplc="04090019" w:tentative="1">
      <w:start w:val="1"/>
      <w:numFmt w:val="lowerLetter"/>
      <w:lvlText w:val="%8)"/>
      <w:lvlJc w:val="left"/>
      <w:pPr>
        <w:ind w:left="4496" w:hanging="480"/>
      </w:pPr>
    </w:lvl>
    <w:lvl w:ilvl="8" w:tplc="0409001B" w:tentative="1">
      <w:start w:val="1"/>
      <w:numFmt w:val="lowerRoman"/>
      <w:lvlText w:val="%9."/>
      <w:lvlJc w:val="right"/>
      <w:pPr>
        <w:ind w:left="4976" w:hanging="480"/>
      </w:pPr>
    </w:lvl>
  </w:abstractNum>
  <w:abstractNum w:abstractNumId="28">
    <w:nsid w:val="69791113"/>
    <w:multiLevelType w:val="hybridMultilevel"/>
    <w:tmpl w:val="6534F90A"/>
    <w:lvl w:ilvl="0" w:tplc="0409000F">
      <w:start w:val="1"/>
      <w:numFmt w:val="decimal"/>
      <w:lvlText w:val="%1."/>
      <w:lvlJc w:val="left"/>
      <w:pPr>
        <w:ind w:left="113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>
    <w:nsid w:val="750D3478"/>
    <w:multiLevelType w:val="multilevel"/>
    <w:tmpl w:val="FEC8ED5E"/>
    <w:lvl w:ilvl="0">
      <w:start w:val="1"/>
      <w:numFmt w:val="bullet"/>
      <w:lvlText w:val=""/>
      <w:lvlJc w:val="left"/>
      <w:pPr>
        <w:ind w:left="829" w:hanging="480"/>
      </w:pPr>
      <w:rPr>
        <w:rFonts w:ascii="Wingdings" w:eastAsia="Tsukushi A Round Gothic Bold" w:hAnsi="Wingdings" w:hint="default"/>
      </w:rPr>
    </w:lvl>
    <w:lvl w:ilvl="1">
      <w:start w:val="1"/>
      <w:numFmt w:val="lowerLetter"/>
      <w:lvlText w:val="%2)"/>
      <w:lvlJc w:val="left"/>
      <w:pPr>
        <w:ind w:left="1616" w:hanging="480"/>
      </w:pPr>
    </w:lvl>
    <w:lvl w:ilvl="2">
      <w:start w:val="1"/>
      <w:numFmt w:val="lowerRoman"/>
      <w:lvlText w:val="%3."/>
      <w:lvlJc w:val="right"/>
      <w:pPr>
        <w:ind w:left="2096" w:hanging="480"/>
      </w:pPr>
    </w:lvl>
    <w:lvl w:ilvl="3">
      <w:start w:val="1"/>
      <w:numFmt w:val="decimal"/>
      <w:lvlText w:val="%4."/>
      <w:lvlJc w:val="left"/>
      <w:pPr>
        <w:ind w:left="2576" w:hanging="480"/>
      </w:pPr>
    </w:lvl>
    <w:lvl w:ilvl="4">
      <w:start w:val="1"/>
      <w:numFmt w:val="lowerLetter"/>
      <w:lvlText w:val="%5)"/>
      <w:lvlJc w:val="left"/>
      <w:pPr>
        <w:ind w:left="3056" w:hanging="480"/>
      </w:pPr>
    </w:lvl>
    <w:lvl w:ilvl="5">
      <w:start w:val="1"/>
      <w:numFmt w:val="lowerRoman"/>
      <w:lvlText w:val="%6."/>
      <w:lvlJc w:val="right"/>
      <w:pPr>
        <w:ind w:left="3536" w:hanging="480"/>
      </w:pPr>
    </w:lvl>
    <w:lvl w:ilvl="6">
      <w:start w:val="1"/>
      <w:numFmt w:val="decimal"/>
      <w:lvlText w:val="%7."/>
      <w:lvlJc w:val="left"/>
      <w:pPr>
        <w:ind w:left="4016" w:hanging="480"/>
      </w:pPr>
    </w:lvl>
    <w:lvl w:ilvl="7">
      <w:start w:val="1"/>
      <w:numFmt w:val="lowerLetter"/>
      <w:lvlText w:val="%8)"/>
      <w:lvlJc w:val="left"/>
      <w:pPr>
        <w:ind w:left="4496" w:hanging="480"/>
      </w:pPr>
    </w:lvl>
    <w:lvl w:ilvl="8">
      <w:start w:val="1"/>
      <w:numFmt w:val="lowerRoman"/>
      <w:lvlText w:val="%9."/>
      <w:lvlJc w:val="right"/>
      <w:pPr>
        <w:ind w:left="4976" w:hanging="480"/>
      </w:pPr>
    </w:lvl>
  </w:abstractNum>
  <w:abstractNum w:abstractNumId="30">
    <w:nsid w:val="79A8042F"/>
    <w:multiLevelType w:val="hybridMultilevel"/>
    <w:tmpl w:val="FEC8ED5E"/>
    <w:lvl w:ilvl="0" w:tplc="D37CB54E">
      <w:start w:val="1"/>
      <w:numFmt w:val="bullet"/>
      <w:lvlText w:val=""/>
      <w:lvlJc w:val="left"/>
      <w:pPr>
        <w:ind w:left="829" w:hanging="480"/>
      </w:pPr>
      <w:rPr>
        <w:rFonts w:ascii="Wingdings" w:eastAsia="Tsukushi A Round Gothic Bold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16" w:hanging="480"/>
      </w:pPr>
    </w:lvl>
    <w:lvl w:ilvl="2" w:tplc="0409001B" w:tentative="1">
      <w:start w:val="1"/>
      <w:numFmt w:val="lowerRoman"/>
      <w:lvlText w:val="%3."/>
      <w:lvlJc w:val="right"/>
      <w:pPr>
        <w:ind w:left="2096" w:hanging="480"/>
      </w:pPr>
    </w:lvl>
    <w:lvl w:ilvl="3" w:tplc="0409000F" w:tentative="1">
      <w:start w:val="1"/>
      <w:numFmt w:val="decimal"/>
      <w:lvlText w:val="%4."/>
      <w:lvlJc w:val="left"/>
      <w:pPr>
        <w:ind w:left="2576" w:hanging="480"/>
      </w:pPr>
    </w:lvl>
    <w:lvl w:ilvl="4" w:tplc="04090019" w:tentative="1">
      <w:start w:val="1"/>
      <w:numFmt w:val="lowerLetter"/>
      <w:lvlText w:val="%5)"/>
      <w:lvlJc w:val="left"/>
      <w:pPr>
        <w:ind w:left="3056" w:hanging="480"/>
      </w:pPr>
    </w:lvl>
    <w:lvl w:ilvl="5" w:tplc="0409001B" w:tentative="1">
      <w:start w:val="1"/>
      <w:numFmt w:val="lowerRoman"/>
      <w:lvlText w:val="%6."/>
      <w:lvlJc w:val="right"/>
      <w:pPr>
        <w:ind w:left="3536" w:hanging="480"/>
      </w:pPr>
    </w:lvl>
    <w:lvl w:ilvl="6" w:tplc="0409000F" w:tentative="1">
      <w:start w:val="1"/>
      <w:numFmt w:val="decimal"/>
      <w:lvlText w:val="%7."/>
      <w:lvlJc w:val="left"/>
      <w:pPr>
        <w:ind w:left="4016" w:hanging="480"/>
      </w:pPr>
    </w:lvl>
    <w:lvl w:ilvl="7" w:tplc="04090019" w:tentative="1">
      <w:start w:val="1"/>
      <w:numFmt w:val="lowerLetter"/>
      <w:lvlText w:val="%8)"/>
      <w:lvlJc w:val="left"/>
      <w:pPr>
        <w:ind w:left="4496" w:hanging="480"/>
      </w:pPr>
    </w:lvl>
    <w:lvl w:ilvl="8" w:tplc="0409001B" w:tentative="1">
      <w:start w:val="1"/>
      <w:numFmt w:val="lowerRoman"/>
      <w:lvlText w:val="%9."/>
      <w:lvlJc w:val="right"/>
      <w:pPr>
        <w:ind w:left="4976" w:hanging="480"/>
      </w:p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18"/>
  </w:num>
  <w:num w:numId="5">
    <w:abstractNumId w:val="26"/>
  </w:num>
  <w:num w:numId="6">
    <w:abstractNumId w:val="1"/>
  </w:num>
  <w:num w:numId="7">
    <w:abstractNumId w:val="23"/>
  </w:num>
  <w:num w:numId="8">
    <w:abstractNumId w:val="25"/>
  </w:num>
  <w:num w:numId="9">
    <w:abstractNumId w:val="30"/>
  </w:num>
  <w:num w:numId="10">
    <w:abstractNumId w:val="27"/>
  </w:num>
  <w:num w:numId="11">
    <w:abstractNumId w:val="7"/>
  </w:num>
  <w:num w:numId="12">
    <w:abstractNumId w:val="13"/>
  </w:num>
  <w:num w:numId="13">
    <w:abstractNumId w:val="15"/>
  </w:num>
  <w:num w:numId="14">
    <w:abstractNumId w:val="20"/>
  </w:num>
  <w:num w:numId="15">
    <w:abstractNumId w:val="2"/>
  </w:num>
  <w:num w:numId="16">
    <w:abstractNumId w:val="19"/>
  </w:num>
  <w:num w:numId="17">
    <w:abstractNumId w:val="6"/>
  </w:num>
  <w:num w:numId="18">
    <w:abstractNumId w:val="28"/>
  </w:num>
  <w:num w:numId="19">
    <w:abstractNumId w:val="11"/>
  </w:num>
  <w:num w:numId="20">
    <w:abstractNumId w:val="4"/>
  </w:num>
  <w:num w:numId="21">
    <w:abstractNumId w:val="22"/>
  </w:num>
  <w:num w:numId="22">
    <w:abstractNumId w:val="3"/>
  </w:num>
  <w:num w:numId="23">
    <w:abstractNumId w:val="16"/>
  </w:num>
  <w:num w:numId="24">
    <w:abstractNumId w:val="17"/>
  </w:num>
  <w:num w:numId="25">
    <w:abstractNumId w:val="24"/>
  </w:num>
  <w:num w:numId="26">
    <w:abstractNumId w:val="14"/>
  </w:num>
  <w:num w:numId="27">
    <w:abstractNumId w:val="10"/>
  </w:num>
  <w:num w:numId="28">
    <w:abstractNumId w:val="9"/>
  </w:num>
  <w:num w:numId="29">
    <w:abstractNumId w:val="5"/>
  </w:num>
  <w:num w:numId="30">
    <w:abstractNumId w:val="29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attachedTemplate r:id="rId1"/>
  <w:defaultTabStop w:val="420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18"/>
    <w:rsid w:val="00013703"/>
    <w:rsid w:val="0002594F"/>
    <w:rsid w:val="0002656A"/>
    <w:rsid w:val="00026944"/>
    <w:rsid w:val="00047AD9"/>
    <w:rsid w:val="00087C54"/>
    <w:rsid w:val="000927D2"/>
    <w:rsid w:val="000A0F1F"/>
    <w:rsid w:val="000D4EC5"/>
    <w:rsid w:val="000E3D49"/>
    <w:rsid w:val="000F1ED3"/>
    <w:rsid w:val="00100E49"/>
    <w:rsid w:val="001065EE"/>
    <w:rsid w:val="001433A8"/>
    <w:rsid w:val="00153CCD"/>
    <w:rsid w:val="00160E36"/>
    <w:rsid w:val="00161F8D"/>
    <w:rsid w:val="00166B50"/>
    <w:rsid w:val="00170D19"/>
    <w:rsid w:val="0017290F"/>
    <w:rsid w:val="00175695"/>
    <w:rsid w:val="001A22AD"/>
    <w:rsid w:val="001A2D02"/>
    <w:rsid w:val="001A5E2D"/>
    <w:rsid w:val="001B499E"/>
    <w:rsid w:val="001B7EDF"/>
    <w:rsid w:val="001C29E1"/>
    <w:rsid w:val="001C77B9"/>
    <w:rsid w:val="001E2C21"/>
    <w:rsid w:val="001F477E"/>
    <w:rsid w:val="001F52CD"/>
    <w:rsid w:val="00201B64"/>
    <w:rsid w:val="00201E3C"/>
    <w:rsid w:val="0021171B"/>
    <w:rsid w:val="002242E1"/>
    <w:rsid w:val="00226F90"/>
    <w:rsid w:val="00231EAA"/>
    <w:rsid w:val="002500D2"/>
    <w:rsid w:val="00250A1F"/>
    <w:rsid w:val="00251EA0"/>
    <w:rsid w:val="00253F69"/>
    <w:rsid w:val="00263804"/>
    <w:rsid w:val="002843FC"/>
    <w:rsid w:val="002878F9"/>
    <w:rsid w:val="00290217"/>
    <w:rsid w:val="0029319F"/>
    <w:rsid w:val="002C5195"/>
    <w:rsid w:val="002C5D09"/>
    <w:rsid w:val="002D7671"/>
    <w:rsid w:val="002E5104"/>
    <w:rsid w:val="002F6598"/>
    <w:rsid w:val="0031191A"/>
    <w:rsid w:val="00332EF0"/>
    <w:rsid w:val="00341775"/>
    <w:rsid w:val="00346D9D"/>
    <w:rsid w:val="00387818"/>
    <w:rsid w:val="003A0E22"/>
    <w:rsid w:val="003B3CA4"/>
    <w:rsid w:val="003C45C3"/>
    <w:rsid w:val="003D07F5"/>
    <w:rsid w:val="003E6244"/>
    <w:rsid w:val="0040575D"/>
    <w:rsid w:val="00422651"/>
    <w:rsid w:val="004309CD"/>
    <w:rsid w:val="00443E5D"/>
    <w:rsid w:val="004537F5"/>
    <w:rsid w:val="00455183"/>
    <w:rsid w:val="00471406"/>
    <w:rsid w:val="00471EA2"/>
    <w:rsid w:val="00475A47"/>
    <w:rsid w:val="004806E2"/>
    <w:rsid w:val="004B457C"/>
    <w:rsid w:val="004C175F"/>
    <w:rsid w:val="004F007B"/>
    <w:rsid w:val="004F0E5A"/>
    <w:rsid w:val="004F64B6"/>
    <w:rsid w:val="005010C2"/>
    <w:rsid w:val="00505152"/>
    <w:rsid w:val="00507400"/>
    <w:rsid w:val="00512877"/>
    <w:rsid w:val="00516E4B"/>
    <w:rsid w:val="005259A6"/>
    <w:rsid w:val="00543A74"/>
    <w:rsid w:val="00560BEA"/>
    <w:rsid w:val="00563AF0"/>
    <w:rsid w:val="00566CD4"/>
    <w:rsid w:val="00571D99"/>
    <w:rsid w:val="00576A7E"/>
    <w:rsid w:val="00576DEC"/>
    <w:rsid w:val="00587593"/>
    <w:rsid w:val="005B2BC6"/>
    <w:rsid w:val="005D5444"/>
    <w:rsid w:val="006208FC"/>
    <w:rsid w:val="0064638F"/>
    <w:rsid w:val="00657FE2"/>
    <w:rsid w:val="00660122"/>
    <w:rsid w:val="00664AA1"/>
    <w:rsid w:val="00665338"/>
    <w:rsid w:val="00685C9E"/>
    <w:rsid w:val="006936F9"/>
    <w:rsid w:val="006968EC"/>
    <w:rsid w:val="006A0CB0"/>
    <w:rsid w:val="006A2622"/>
    <w:rsid w:val="006B45AB"/>
    <w:rsid w:val="006D6B3A"/>
    <w:rsid w:val="006D7E3D"/>
    <w:rsid w:val="006E6165"/>
    <w:rsid w:val="006F3BE8"/>
    <w:rsid w:val="007030E1"/>
    <w:rsid w:val="00712A69"/>
    <w:rsid w:val="00715316"/>
    <w:rsid w:val="00715CB8"/>
    <w:rsid w:val="00720D0C"/>
    <w:rsid w:val="00775803"/>
    <w:rsid w:val="00776932"/>
    <w:rsid w:val="00781946"/>
    <w:rsid w:val="007900B7"/>
    <w:rsid w:val="007A38C8"/>
    <w:rsid w:val="007A5F24"/>
    <w:rsid w:val="007A723A"/>
    <w:rsid w:val="007C3C8F"/>
    <w:rsid w:val="007D49AF"/>
    <w:rsid w:val="007D67ED"/>
    <w:rsid w:val="007E0F5C"/>
    <w:rsid w:val="007F42CA"/>
    <w:rsid w:val="008031F0"/>
    <w:rsid w:val="00813C43"/>
    <w:rsid w:val="00824243"/>
    <w:rsid w:val="008256DC"/>
    <w:rsid w:val="008310C4"/>
    <w:rsid w:val="008363FA"/>
    <w:rsid w:val="00845040"/>
    <w:rsid w:val="0086407C"/>
    <w:rsid w:val="00877172"/>
    <w:rsid w:val="00887D42"/>
    <w:rsid w:val="008D3FF5"/>
    <w:rsid w:val="008E3894"/>
    <w:rsid w:val="00906942"/>
    <w:rsid w:val="00917061"/>
    <w:rsid w:val="00933AED"/>
    <w:rsid w:val="00936197"/>
    <w:rsid w:val="00942C51"/>
    <w:rsid w:val="0095280C"/>
    <w:rsid w:val="009727B3"/>
    <w:rsid w:val="0097452E"/>
    <w:rsid w:val="00993A11"/>
    <w:rsid w:val="009B5257"/>
    <w:rsid w:val="009E39C8"/>
    <w:rsid w:val="009F3B7A"/>
    <w:rsid w:val="00A0217E"/>
    <w:rsid w:val="00A10100"/>
    <w:rsid w:val="00A14A87"/>
    <w:rsid w:val="00A4444A"/>
    <w:rsid w:val="00A571AC"/>
    <w:rsid w:val="00A609A6"/>
    <w:rsid w:val="00A64EF5"/>
    <w:rsid w:val="00A9090B"/>
    <w:rsid w:val="00A938EC"/>
    <w:rsid w:val="00A9720B"/>
    <w:rsid w:val="00AC39B3"/>
    <w:rsid w:val="00AD302F"/>
    <w:rsid w:val="00AE4137"/>
    <w:rsid w:val="00AF06BF"/>
    <w:rsid w:val="00AF3024"/>
    <w:rsid w:val="00AF7176"/>
    <w:rsid w:val="00B01B29"/>
    <w:rsid w:val="00B03249"/>
    <w:rsid w:val="00B20CDF"/>
    <w:rsid w:val="00B33220"/>
    <w:rsid w:val="00B37619"/>
    <w:rsid w:val="00B40F44"/>
    <w:rsid w:val="00B4295A"/>
    <w:rsid w:val="00B55B09"/>
    <w:rsid w:val="00B759E4"/>
    <w:rsid w:val="00B8261A"/>
    <w:rsid w:val="00B829DA"/>
    <w:rsid w:val="00BA0563"/>
    <w:rsid w:val="00BA6032"/>
    <w:rsid w:val="00BC3AC3"/>
    <w:rsid w:val="00BD78AA"/>
    <w:rsid w:val="00BE08B3"/>
    <w:rsid w:val="00BE46E6"/>
    <w:rsid w:val="00C00A3E"/>
    <w:rsid w:val="00C05E90"/>
    <w:rsid w:val="00C12D35"/>
    <w:rsid w:val="00C251B8"/>
    <w:rsid w:val="00C319D1"/>
    <w:rsid w:val="00C3293E"/>
    <w:rsid w:val="00C35252"/>
    <w:rsid w:val="00C3616E"/>
    <w:rsid w:val="00C366D9"/>
    <w:rsid w:val="00C43381"/>
    <w:rsid w:val="00C50AEB"/>
    <w:rsid w:val="00C52782"/>
    <w:rsid w:val="00C559A2"/>
    <w:rsid w:val="00C7085A"/>
    <w:rsid w:val="00C74D58"/>
    <w:rsid w:val="00C76384"/>
    <w:rsid w:val="00C76AC6"/>
    <w:rsid w:val="00C775E5"/>
    <w:rsid w:val="00CB08F1"/>
    <w:rsid w:val="00CB2AD3"/>
    <w:rsid w:val="00CB4071"/>
    <w:rsid w:val="00CB4592"/>
    <w:rsid w:val="00CB56D6"/>
    <w:rsid w:val="00CD00A6"/>
    <w:rsid w:val="00CD053B"/>
    <w:rsid w:val="00CE02E3"/>
    <w:rsid w:val="00CE2869"/>
    <w:rsid w:val="00D15020"/>
    <w:rsid w:val="00D179C7"/>
    <w:rsid w:val="00D30091"/>
    <w:rsid w:val="00D42557"/>
    <w:rsid w:val="00D54C85"/>
    <w:rsid w:val="00D65D54"/>
    <w:rsid w:val="00D67256"/>
    <w:rsid w:val="00D74825"/>
    <w:rsid w:val="00D85113"/>
    <w:rsid w:val="00D90807"/>
    <w:rsid w:val="00DA5DCA"/>
    <w:rsid w:val="00DD5BBF"/>
    <w:rsid w:val="00DD6886"/>
    <w:rsid w:val="00DD70BF"/>
    <w:rsid w:val="00DE1ABD"/>
    <w:rsid w:val="00DE2FA0"/>
    <w:rsid w:val="00DE6A67"/>
    <w:rsid w:val="00DF2689"/>
    <w:rsid w:val="00E05B43"/>
    <w:rsid w:val="00E22CD1"/>
    <w:rsid w:val="00E30EB8"/>
    <w:rsid w:val="00E61F86"/>
    <w:rsid w:val="00E84AF2"/>
    <w:rsid w:val="00E86A3A"/>
    <w:rsid w:val="00EA1339"/>
    <w:rsid w:val="00EC22A0"/>
    <w:rsid w:val="00EC30EE"/>
    <w:rsid w:val="00EC34A3"/>
    <w:rsid w:val="00EF440C"/>
    <w:rsid w:val="00F03C63"/>
    <w:rsid w:val="00F071EB"/>
    <w:rsid w:val="00F119C3"/>
    <w:rsid w:val="00F24F70"/>
    <w:rsid w:val="00F271C5"/>
    <w:rsid w:val="00F379CE"/>
    <w:rsid w:val="00F440F3"/>
    <w:rsid w:val="00F44B45"/>
    <w:rsid w:val="00F51285"/>
    <w:rsid w:val="00F558B4"/>
    <w:rsid w:val="00F63229"/>
    <w:rsid w:val="00F65662"/>
    <w:rsid w:val="00F67549"/>
    <w:rsid w:val="00F70AE2"/>
    <w:rsid w:val="00F72772"/>
    <w:rsid w:val="00F9634F"/>
    <w:rsid w:val="00FA1982"/>
    <w:rsid w:val="00FB1A8F"/>
    <w:rsid w:val="00FD4AA4"/>
    <w:rsid w:val="00FE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980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7D67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CB407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B4071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54C85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047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047AD9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47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047AD9"/>
    <w:rPr>
      <w:sz w:val="18"/>
      <w:szCs w:val="18"/>
    </w:rPr>
  </w:style>
  <w:style w:type="character" w:styleId="ae">
    <w:name w:val="Emphasis"/>
    <w:basedOn w:val="a0"/>
    <w:uiPriority w:val="20"/>
    <w:qFormat/>
    <w:rsid w:val="001C29E1"/>
    <w:rPr>
      <w:i/>
      <w:iCs/>
    </w:rPr>
  </w:style>
  <w:style w:type="character" w:styleId="af">
    <w:name w:val="Intense Emphasis"/>
    <w:basedOn w:val="a0"/>
    <w:uiPriority w:val="21"/>
    <w:qFormat/>
    <w:rsid w:val="001C29E1"/>
    <w:rPr>
      <w:i/>
      <w:iCs/>
      <w:color w:val="5B9BD5" w:themeColor="accent1"/>
    </w:rPr>
  </w:style>
  <w:style w:type="character" w:customStyle="1" w:styleId="grame">
    <w:name w:val="grame"/>
    <w:rsid w:val="0031191A"/>
    <w:rPr>
      <w:lang w:val="zh-TW" w:eastAsia="zh-TW"/>
    </w:rPr>
  </w:style>
  <w:style w:type="paragraph" w:customStyle="1" w:styleId="p0">
    <w:name w:val="p0"/>
    <w:basedOn w:val="a"/>
    <w:rsid w:val="00201E3C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2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hyperlink" Target="mailto:jy0411@126.com" TargetMode="External"/><Relationship Id="rId13" Type="http://schemas.openxmlformats.org/officeDocument/2006/relationships/image" Target="media/image5.emf"/><Relationship Id="rId14" Type="http://schemas.openxmlformats.org/officeDocument/2006/relationships/image" Target="media/image6.emf"/><Relationship Id="rId15" Type="http://schemas.openxmlformats.org/officeDocument/2006/relationships/image" Target="media/image7.jpg"/><Relationship Id="rId16" Type="http://schemas.openxmlformats.org/officeDocument/2006/relationships/image" Target="media/image8.emf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jpeg"/><Relationship Id="rId10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7\AppData\Roaming\Microsoft\Templates\&#20135;&#21697;&#36816;&#33829;&#31616;&#21382;-&#27431;&#32654;&#39118;-&#24212;&#2362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790CBC-28AE-BD4D-A53C-05B3132BC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C:\Users\win7\AppData\Roaming\Microsoft\Templates\产品运营简历-欧美风-应届.dotx</Template>
  <TotalTime>41</TotalTime>
  <Pages>3</Pages>
  <Words>398</Words>
  <Characters>2272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20286623@qq.com</cp:lastModifiedBy>
  <cp:revision>39</cp:revision>
  <cp:lastPrinted>2017-12-16T16:05:00Z</cp:lastPrinted>
  <dcterms:created xsi:type="dcterms:W3CDTF">2017-12-16T16:05:00Z</dcterms:created>
  <dcterms:modified xsi:type="dcterms:W3CDTF">2017-12-17T07:10:00Z</dcterms:modified>
</cp:coreProperties>
</file>